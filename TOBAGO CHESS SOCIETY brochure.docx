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574CA" w14:textId="4AA070C8" w:rsidR="00C40C9C" w:rsidRDefault="00902917"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2DBE5DD3" wp14:editId="11A2D54E">
                <wp:simplePos x="0" y="0"/>
                <wp:positionH relativeFrom="page">
                  <wp:posOffset>3997325</wp:posOffset>
                </wp:positionH>
                <wp:positionV relativeFrom="page">
                  <wp:posOffset>6726555</wp:posOffset>
                </wp:positionV>
                <wp:extent cx="2066290" cy="523240"/>
                <wp:effectExtent l="0" t="0" r="0" b="10160"/>
                <wp:wrapThrough wrapText="bothSides">
                  <wp:wrapPolygon edited="0">
                    <wp:start x="266" y="0"/>
                    <wp:lineTo x="266" y="20971"/>
                    <wp:lineTo x="20976" y="20971"/>
                    <wp:lineTo x="20976" y="0"/>
                    <wp:lineTo x="266" y="0"/>
                  </wp:wrapPolygon>
                </wp:wrapThrough>
                <wp:docPr id="3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D9EB1" w14:textId="77777777" w:rsidR="00A12265" w:rsidRPr="001644CE" w:rsidRDefault="00A12265" w:rsidP="001D53C0">
                            <w:pPr>
                              <w:pStyle w:val="ContactDetails"/>
                            </w:pPr>
                            <w:r>
                              <w:t>Meet at Scarborough Library Facility</w:t>
                            </w:r>
                            <w:r>
                              <w:br/>
                              <w:t>Mondays, Wednesdays, and Saturdays</w:t>
                            </w:r>
                            <w:r>
                              <w:br/>
                              <w:t>Details in Q &amp; 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2" o:spid="_x0000_s1026" type="#_x0000_t202" style="position:absolute;margin-left:314.75pt;margin-top:529.65pt;width:162.7pt;height:41.2pt;z-index:251658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" filled="f" stroked="f">
                <v:textbox inset=",0,,0">
                  <w:txbxContent>
                    <w:p w14:paraId="460D9EB1" w14:textId="77777777" w:rsidR="00A12265" w:rsidRPr="001644CE" w:rsidRDefault="00A12265" w:rsidP="001D53C0">
                      <w:pPr>
                        <w:pStyle w:val="ContactDetails"/>
                      </w:pPr>
                      <w:r>
                        <w:t>Meet at Scarborough Library Facility</w:t>
                      </w:r>
                      <w:r>
                        <w:br/>
                        <w:t>Mondays, Wednesdays, and Saturdays</w:t>
                      </w:r>
                      <w:r>
                        <w:br/>
                        <w:t>Details in Q &amp; A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80A008D" wp14:editId="1B1C7BB1">
                <wp:simplePos x="0" y="0"/>
                <wp:positionH relativeFrom="page">
                  <wp:posOffset>3990340</wp:posOffset>
                </wp:positionH>
                <wp:positionV relativeFrom="page">
                  <wp:posOffset>6336665</wp:posOffset>
                </wp:positionV>
                <wp:extent cx="2070100" cy="305435"/>
                <wp:effectExtent l="0" t="0" r="0" b="24765"/>
                <wp:wrapTight wrapText="bothSides">
                  <wp:wrapPolygon edited="0">
                    <wp:start x="265" y="0"/>
                    <wp:lineTo x="265" y="21555"/>
                    <wp:lineTo x="20937" y="21555"/>
                    <wp:lineTo x="20937" y="0"/>
                    <wp:lineTo x="265" y="0"/>
                  </wp:wrapPolygon>
                </wp:wrapTight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54657" w14:textId="77777777" w:rsidR="00A12265" w:rsidRDefault="00A12265" w:rsidP="00C40C9C">
                            <w:pPr>
                              <w:pStyle w:val="Symbol"/>
                            </w:pPr>
                            <w:r>
                              <w:sym w:font="Wingdings" w:char="F09A"/>
                            </w:r>
                            <w:r w:rsidRPr="00814C76">
                              <w:t xml:space="preserve"> </w:t>
                            </w:r>
                            <w:r>
                              <w:sym w:font="Wingdings" w:char="F09B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314.2pt;margin-top:498.95pt;width:163pt;height:24.05pt;z-index:251658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" filled="f" stroked="f">
                <v:textbox inset=",0,,0">
                  <w:txbxContent>
                    <w:p w14:paraId="49754657" w14:textId="77777777" w:rsidR="00A12265" w:rsidRDefault="00A12265" w:rsidP="00C40C9C">
                      <w:pPr>
                        <w:pStyle w:val="Symbol"/>
                      </w:pPr>
                      <w:r>
                        <w:sym w:font="Wingdings" w:char="F09A"/>
                      </w:r>
                      <w:r w:rsidRPr="00814C76">
                        <w:t xml:space="preserve"> </w:t>
                      </w:r>
                      <w:r>
                        <w:sym w:font="Wingdings" w:char="F09B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B2D03">
        <w:rPr>
          <w:noProof/>
        </w:rPr>
        <w:drawing>
          <wp:anchor distT="0" distB="0" distL="114300" distR="114300" simplePos="0" relativeHeight="251662360" behindDoc="0" locked="0" layoutInCell="1" allowOverlap="1" wp14:anchorId="7772F66E" wp14:editId="040E437E">
            <wp:simplePos x="0" y="0"/>
            <wp:positionH relativeFrom="page">
              <wp:posOffset>7362825</wp:posOffset>
            </wp:positionH>
            <wp:positionV relativeFrom="page">
              <wp:posOffset>2895600</wp:posOffset>
            </wp:positionV>
            <wp:extent cx="2049780" cy="1386205"/>
            <wp:effectExtent l="0" t="0" r="7620" b="10795"/>
            <wp:wrapThrough wrapText="bothSides">
              <wp:wrapPolygon edited="0">
                <wp:start x="0" y="0"/>
                <wp:lineTo x="0" y="21372"/>
                <wp:lineTo x="21413" y="21372"/>
                <wp:lineTo x="2141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sshea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D03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43FC1F" wp14:editId="473DADFA">
                <wp:simplePos x="0" y="0"/>
                <wp:positionH relativeFrom="page">
                  <wp:posOffset>7362825</wp:posOffset>
                </wp:positionH>
                <wp:positionV relativeFrom="page">
                  <wp:posOffset>639445</wp:posOffset>
                </wp:positionV>
                <wp:extent cx="2070100" cy="1316355"/>
                <wp:effectExtent l="0" t="0" r="12700" b="4445"/>
                <wp:wrapThrough wrapText="bothSides">
                  <wp:wrapPolygon edited="0">
                    <wp:start x="0" y="0"/>
                    <wp:lineTo x="0" y="21256"/>
                    <wp:lineTo x="21467" y="21256"/>
                    <wp:lineTo x="21467" y="0"/>
                    <wp:lineTo x="0" y="0"/>
                  </wp:wrapPolygon>
                </wp:wrapThrough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0" cy="1316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9B440DE" w14:textId="77777777" w:rsidR="00A12265" w:rsidRPr="00CB2D03" w:rsidRDefault="00A12265" w:rsidP="0029656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CB2D03">
                              <w:rPr>
                                <w:b/>
                                <w:sz w:val="52"/>
                              </w:rPr>
                              <w:t>CHESS IN TOBAGO!!</w:t>
                            </w:r>
                          </w:p>
                        </w:txbxContent>
                      </wps:txbx>
                      <wps:bodyPr rot="0" vert="horz" wrap="square" lIns="91440" tIns="182880" rIns="9144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579.75pt;margin-top:50.35pt;width:163pt;height:103.6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" fillcolor="#d1282e [3215]" stroked="f" strokecolor="#4a7ebb" strokeweight="1.5pt">
                <v:shadow opacity="22938f" mv:blur="38100f" offset="0,2pt"/>
                <v:textbox inset=",14.4pt,,14.4pt">
                  <w:txbxContent>
                    <w:p w14:paraId="19B440DE" w14:textId="77777777" w:rsidR="00A12265" w:rsidRPr="00CB2D03" w:rsidRDefault="00A12265" w:rsidP="0029656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 w:rsidRPr="00CB2D03">
                        <w:rPr>
                          <w:b/>
                          <w:sz w:val="52"/>
                        </w:rPr>
                        <w:t>CHESS IN TOBAGO!!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813F24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7CE85DD" wp14:editId="56D39D77">
                <wp:simplePos x="0" y="0"/>
                <wp:positionH relativeFrom="page">
                  <wp:posOffset>640080</wp:posOffset>
                </wp:positionH>
                <wp:positionV relativeFrom="page">
                  <wp:posOffset>3809365</wp:posOffset>
                </wp:positionV>
                <wp:extent cx="2070100" cy="3322955"/>
                <wp:effectExtent l="0" t="0" r="0" b="4445"/>
                <wp:wrapThrough wrapText="bothSides">
                  <wp:wrapPolygon edited="0">
                    <wp:start x="265" y="0"/>
                    <wp:lineTo x="265" y="21464"/>
                    <wp:lineTo x="20937" y="21464"/>
                    <wp:lineTo x="20937" y="0"/>
                    <wp:lineTo x="265" y="0"/>
                  </wp:wrapPolygon>
                </wp:wrapThrough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332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5F0B0ED" w14:textId="740837F8" w:rsidR="00A12265" w:rsidRPr="006E5BC9" w:rsidRDefault="00A12265" w:rsidP="00813F24">
                            <w:r>
                              <w:t xml:space="preserve">Chess is the most complex strategy game and originated in India over 1500 years ago. </w:t>
                            </w:r>
                            <w:r>
                              <w:br/>
                              <w:t xml:space="preserve">It was in Europe where the modern version of chess was developed. </w:t>
                            </w:r>
                            <w:r>
                              <w:br/>
                              <w:t xml:space="preserve">Chess is a </w:t>
                            </w:r>
                            <w:r w:rsidRPr="001210DA">
                              <w:t>board game</w:t>
                            </w:r>
                            <w:r>
                              <w:t xml:space="preserve"> that</w:t>
                            </w:r>
                            <w:r w:rsidRPr="001210DA">
                              <w:t xml:space="preserve"> comprises of 64 spaces on an 8×8 board. </w:t>
                            </w:r>
                            <w:r>
                              <w:br/>
                            </w:r>
                            <w:r w:rsidRPr="001210DA">
                              <w:t>Each player begins each game with 16 pieces</w:t>
                            </w:r>
                            <w:r>
                              <w:t>,</w:t>
                            </w:r>
                            <w:r w:rsidRPr="001210DA">
                              <w:t xml:space="preserve"> which move</w:t>
                            </w:r>
                            <w:r>
                              <w:t xml:space="preserve"> in different ways and include the pawn, knight, bishop, rook, queen, and king. </w:t>
                            </w:r>
                            <w:r>
                              <w:br/>
                              <w:t>Your objective</w:t>
                            </w:r>
                            <w:r w:rsidRPr="001210DA">
                              <w:t xml:space="preserve"> is to </w:t>
                            </w:r>
                            <w:r>
                              <w:t>checkmate your opponent’s king.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50.4pt;margin-top:299.95pt;width:163pt;height:261.65pt;z-index:2516582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" mv:complextextbox="1" filled="f" stroked="f">
                <v:textbox inset=",0,,0">
                  <w:txbxContent>
                    <w:p w14:paraId="65F0B0ED" w14:textId="740837F8" w:rsidR="00A12265" w:rsidRPr="006E5BC9" w:rsidRDefault="00A12265" w:rsidP="00813F24">
                      <w:r>
                        <w:t xml:space="preserve">Chess is the most complex strategy game and originated in India over 1500 years ago. </w:t>
                      </w:r>
                      <w:r>
                        <w:br/>
                        <w:t xml:space="preserve">It was in Europe where the modern version of chess was developed. </w:t>
                      </w:r>
                      <w:r>
                        <w:br/>
                        <w:t xml:space="preserve">Chess is a </w:t>
                      </w:r>
                      <w:r w:rsidRPr="001210DA">
                        <w:t>board game</w:t>
                      </w:r>
                      <w:r>
                        <w:t xml:space="preserve"> that</w:t>
                      </w:r>
                      <w:r w:rsidRPr="001210DA">
                        <w:t xml:space="preserve"> comprises of 64 spaces on an 8×8 board. </w:t>
                      </w:r>
                      <w:r>
                        <w:br/>
                      </w:r>
                      <w:r w:rsidRPr="001210DA">
                        <w:t>Each player begins each game with 16 pieces</w:t>
                      </w:r>
                      <w:r>
                        <w:t>,</w:t>
                      </w:r>
                      <w:r w:rsidRPr="001210DA">
                        <w:t xml:space="preserve"> which move</w:t>
                      </w:r>
                      <w:r>
                        <w:t xml:space="preserve"> in different ways and include the pawn, knight, bishop, rook, queen, and king. </w:t>
                      </w:r>
                      <w:r>
                        <w:br/>
                        <w:t>Your objective</w:t>
                      </w:r>
                      <w:r w:rsidRPr="001210DA">
                        <w:t xml:space="preserve"> is to </w:t>
                      </w:r>
                      <w:r>
                        <w:t>checkmate your opponent’s king.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F5D1D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18FE2760" wp14:editId="0813845F">
                <wp:simplePos x="0" y="0"/>
                <wp:positionH relativeFrom="page">
                  <wp:posOffset>3996055</wp:posOffset>
                </wp:positionH>
                <wp:positionV relativeFrom="page">
                  <wp:posOffset>3150870</wp:posOffset>
                </wp:positionV>
                <wp:extent cx="2070100" cy="3183255"/>
                <wp:effectExtent l="0" t="0" r="0" b="17145"/>
                <wp:wrapThrough wrapText="bothSides">
                  <wp:wrapPolygon edited="0">
                    <wp:start x="265" y="0"/>
                    <wp:lineTo x="265" y="21544"/>
                    <wp:lineTo x="20937" y="21544"/>
                    <wp:lineTo x="20937" y="0"/>
                    <wp:lineTo x="265" y="0"/>
                  </wp:wrapPolygon>
                </wp:wrapThrough>
                <wp:docPr id="3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318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7AEAE83" w14:textId="23560575" w:rsidR="00A12265" w:rsidRPr="001D53C0" w:rsidRDefault="00A12265" w:rsidP="00A97B93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53000C">
                              <w:t>Trinidad and Tobago annually hosts chess tournaments and thus wholly recognizes the importance of the sport.</w:t>
                            </w:r>
                            <w:r w:rsidRPr="0053000C">
                              <w:br/>
                              <w:t xml:space="preserve">Chess is played throughout the world. </w:t>
                            </w:r>
                            <w:r w:rsidRPr="0053000C">
                              <w:br/>
                              <w:t>There more than 500 million adult players in the</w:t>
                            </w:r>
                            <w:r>
                              <w:t xml:space="preserve"> world! Tournaments are held every year hosted by the World Chess Federation, FIDE.</w:t>
                            </w:r>
                            <w:r>
                              <w:br/>
                              <w:t xml:space="preserve">Chess has always held interest and respect. </w:t>
                            </w:r>
                            <w:r>
                              <w:br/>
                              <w:t>The world chess champion, Magnus Carlsen, is shown in mainstream media!</w:t>
                            </w:r>
                            <w:r w:rsidRPr="001D53C0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314.65pt;margin-top:248.1pt;width:163pt;height:250.65pt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" mv:complextextbox="1" filled="f" stroked="f">
                <v:textbox inset=",0,,0">
                  <w:txbxContent>
                    <w:p w14:paraId="17AEAE83" w14:textId="23560575" w:rsidR="00A12265" w:rsidRPr="001D53C0" w:rsidRDefault="00A12265" w:rsidP="00A97B93">
                      <w:pPr>
                        <w:rPr>
                          <w:rFonts w:ascii="Cambria Math" w:hAnsi="Cambria Math"/>
                        </w:rPr>
                      </w:pPr>
                      <w:r w:rsidRPr="0053000C">
                        <w:t>Trinidad and Tobago annually hosts chess tournaments and thus wholly recognizes the importance of the sport.</w:t>
                      </w:r>
                      <w:r w:rsidRPr="0053000C">
                        <w:br/>
                        <w:t xml:space="preserve">Chess is played throughout the world. </w:t>
                      </w:r>
                      <w:r w:rsidRPr="0053000C">
                        <w:br/>
                        <w:t>There more than 500 million adult players in the</w:t>
                      </w:r>
                      <w:r>
                        <w:t xml:space="preserve"> world! Tournaments are held every year hosted by the World Chess Federation, FIDE.</w:t>
                      </w:r>
                      <w:r>
                        <w:br/>
                        <w:t xml:space="preserve">Chess has always held interest and respect. </w:t>
                      </w:r>
                      <w:r>
                        <w:br/>
                        <w:t>The world chess champion, Magnus Carlsen, is shown in mainstream media!</w:t>
                      </w:r>
                      <w:r w:rsidRPr="001D53C0"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br/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A757C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0FAAD28" wp14:editId="5BD1D82F">
                <wp:simplePos x="0" y="0"/>
                <wp:positionH relativeFrom="page">
                  <wp:posOffset>640080</wp:posOffset>
                </wp:positionH>
                <wp:positionV relativeFrom="page">
                  <wp:posOffset>2929255</wp:posOffset>
                </wp:positionV>
                <wp:extent cx="2070100" cy="832485"/>
                <wp:effectExtent l="0" t="0" r="0" b="5715"/>
                <wp:wrapThrough wrapText="bothSides">
                  <wp:wrapPolygon edited="0">
                    <wp:start x="265" y="0"/>
                    <wp:lineTo x="265" y="21089"/>
                    <wp:lineTo x="20937" y="21089"/>
                    <wp:lineTo x="20937" y="0"/>
                    <wp:lineTo x="265" y="0"/>
                  </wp:wrapPolygon>
                </wp:wrapThrough>
                <wp:docPr id="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71E6EFB" w14:textId="77777777" w:rsidR="00A12265" w:rsidRPr="006E5BC9" w:rsidRDefault="00A12265" w:rsidP="00C40C9C">
                            <w:pPr>
                              <w:pStyle w:val="Heading4"/>
                            </w:pPr>
                            <w:r>
                              <w:t>Chess is a classic strategy board game that is fun, intellectual, and challenging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50.4pt;margin-top:230.65pt;width:163pt;height:65.55pt;z-index:25165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" filled="f" stroked="f">
                <v:textbox inset=",0,,0">
                  <w:txbxContent>
                    <w:p w14:paraId="371E6EFB" w14:textId="77777777" w:rsidR="00A12265" w:rsidRPr="006E5BC9" w:rsidRDefault="00A12265" w:rsidP="00C40C9C">
                      <w:pPr>
                        <w:pStyle w:val="Heading4"/>
                      </w:pPr>
                      <w:r>
                        <w:t>Chess is a classic strategy board game that is fun, intellectual, and challenging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A757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5F5845" wp14:editId="10CA16B3">
                <wp:simplePos x="0" y="0"/>
                <wp:positionH relativeFrom="page">
                  <wp:posOffset>640080</wp:posOffset>
                </wp:positionH>
                <wp:positionV relativeFrom="page">
                  <wp:posOffset>2407285</wp:posOffset>
                </wp:positionV>
                <wp:extent cx="2070100" cy="513715"/>
                <wp:effectExtent l="0" t="0" r="12700" b="0"/>
                <wp:wrapThrough wrapText="bothSides">
                  <wp:wrapPolygon edited="0">
                    <wp:start x="0" y="0"/>
                    <wp:lineTo x="0" y="20292"/>
                    <wp:lineTo x="21467" y="20292"/>
                    <wp:lineTo x="21467" y="0"/>
                    <wp:lineTo x="0" y="0"/>
                  </wp:wrapPolygon>
                </wp:wrapThrough>
                <wp:docPr id="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0" cy="5137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627FEE4" w14:textId="77777777" w:rsidR="00A12265" w:rsidRPr="00296568" w:rsidRDefault="00A12265" w:rsidP="00296568">
                            <w:pPr>
                              <w:pStyle w:val="Heading1"/>
                              <w:jc w:val="left"/>
                              <w:rPr>
                                <w:sz w:val="40"/>
                              </w:rPr>
                            </w:pPr>
                            <w:r w:rsidRPr="00296568">
                              <w:rPr>
                                <w:sz w:val="40"/>
                              </w:rPr>
                              <w:t>What is Chess?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50.4pt;margin-top:189.55pt;width:16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" fillcolor="#d1282e [3215]" stroked="f" strokecolor="#4a7ebb" strokeweight="1.5pt">
                <v:shadow opacity="22938f" mv:blur="38100f" offset="0,2pt"/>
                <v:textbox inset=",7.2pt,,7.2pt">
                  <w:txbxContent>
                    <w:p w14:paraId="4627FEE4" w14:textId="77777777" w:rsidR="00A12265" w:rsidRPr="00296568" w:rsidRDefault="00A12265" w:rsidP="00296568">
                      <w:pPr>
                        <w:pStyle w:val="Heading1"/>
                        <w:jc w:val="left"/>
                        <w:rPr>
                          <w:sz w:val="40"/>
                        </w:rPr>
                      </w:pPr>
                      <w:r w:rsidRPr="00296568">
                        <w:rPr>
                          <w:sz w:val="40"/>
                        </w:rPr>
                        <w:t>What is Chess?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9A757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3D59D61" wp14:editId="25036F9A">
                <wp:simplePos x="0" y="0"/>
                <wp:positionH relativeFrom="page">
                  <wp:posOffset>3994150</wp:posOffset>
                </wp:positionH>
                <wp:positionV relativeFrom="page">
                  <wp:posOffset>2460625</wp:posOffset>
                </wp:positionV>
                <wp:extent cx="2070100" cy="640080"/>
                <wp:effectExtent l="0" t="0" r="12700" b="0"/>
                <wp:wrapThrough wrapText="bothSides">
                  <wp:wrapPolygon edited="0">
                    <wp:start x="0" y="0"/>
                    <wp:lineTo x="0" y="20571"/>
                    <wp:lineTo x="21467" y="20571"/>
                    <wp:lineTo x="21467" y="0"/>
                    <wp:lineTo x="0" y="0"/>
                  </wp:wrapPolygon>
                </wp:wrapThrough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0" cy="640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5128489" w14:textId="77777777" w:rsidR="00A12265" w:rsidRDefault="00A12265" w:rsidP="00C40C9C">
                            <w:pPr>
                              <w:pStyle w:val="Heading2"/>
                            </w:pPr>
                            <w:r>
                              <w:t>How popular is Chess?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314.5pt;margin-top:193.75pt;width:163pt;height:50.4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" fillcolor="#d1282e [3215]" stroked="f" strokecolor="#4a7ebb" strokeweight="1.5pt">
                <v:shadow opacity="22938f" mv:blur="38100f" offset="0,2pt"/>
                <v:textbox>
                  <w:txbxContent>
                    <w:p w14:paraId="15128489" w14:textId="77777777" w:rsidR="00A12265" w:rsidRDefault="00A12265" w:rsidP="00C40C9C">
                      <w:pPr>
                        <w:pStyle w:val="Heading2"/>
                      </w:pPr>
                      <w:r>
                        <w:t>How popular is Chess?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9A757C">
        <w:rPr>
          <w:noProof/>
        </w:rPr>
        <w:drawing>
          <wp:anchor distT="0" distB="0" distL="114300" distR="114300" simplePos="0" relativeHeight="251665432" behindDoc="0" locked="0" layoutInCell="1" allowOverlap="1" wp14:anchorId="0FDD26DD" wp14:editId="32289D70">
            <wp:simplePos x="0" y="0"/>
            <wp:positionH relativeFrom="page">
              <wp:posOffset>4010025</wp:posOffset>
            </wp:positionH>
            <wp:positionV relativeFrom="page">
              <wp:posOffset>626745</wp:posOffset>
            </wp:positionV>
            <wp:extent cx="2052320" cy="1842135"/>
            <wp:effectExtent l="0" t="0" r="5080" b="12065"/>
            <wp:wrapThrough wrapText="bothSides">
              <wp:wrapPolygon edited="0">
                <wp:start x="0" y="0"/>
                <wp:lineTo x="0" y="21444"/>
                <wp:lineTo x="21386" y="21444"/>
                <wp:lineTo x="21386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ta 2013 Round 9 Magnus Carls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3EF">
        <w:rPr>
          <w:noProof/>
        </w:rPr>
        <w:drawing>
          <wp:anchor distT="0" distB="0" distL="114300" distR="114300" simplePos="0" relativeHeight="251664408" behindDoc="0" locked="0" layoutInCell="1" allowOverlap="1" wp14:anchorId="5B2CB185" wp14:editId="2656F6C7">
            <wp:simplePos x="0" y="0"/>
            <wp:positionH relativeFrom="page">
              <wp:posOffset>641985</wp:posOffset>
            </wp:positionH>
            <wp:positionV relativeFrom="page">
              <wp:posOffset>727710</wp:posOffset>
            </wp:positionV>
            <wp:extent cx="2070735" cy="1380490"/>
            <wp:effectExtent l="0" t="0" r="12065" b="0"/>
            <wp:wrapThrough wrapText="bothSides">
              <wp:wrapPolygon edited="0">
                <wp:start x="0" y="0"/>
                <wp:lineTo x="0" y="21063"/>
                <wp:lineTo x="21461" y="21063"/>
                <wp:lineTo x="21461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ssse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C9C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62C84F0" wp14:editId="74F4B211">
                <wp:simplePos x="0" y="0"/>
                <wp:positionH relativeFrom="page">
                  <wp:posOffset>7348220</wp:posOffset>
                </wp:positionH>
                <wp:positionV relativeFrom="page">
                  <wp:posOffset>5032375</wp:posOffset>
                </wp:positionV>
                <wp:extent cx="2070100" cy="889000"/>
                <wp:effectExtent l="0" t="0" r="0" b="0"/>
                <wp:wrapThrough wrapText="bothSides">
                  <wp:wrapPolygon edited="0">
                    <wp:start x="265" y="0"/>
                    <wp:lineTo x="265" y="20983"/>
                    <wp:lineTo x="20937" y="20983"/>
                    <wp:lineTo x="20937" y="0"/>
                    <wp:lineTo x="265" y="0"/>
                  </wp:wrapPolygon>
                </wp:wrapThrough>
                <wp:docPr id="2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84CCB3" w14:textId="5C1B455C" w:rsidR="00A12265" w:rsidRPr="00CB2D03" w:rsidRDefault="00CB2D03" w:rsidP="00CB2D0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hosted by </w:t>
                            </w:r>
                            <w:r>
                              <w:rPr>
                                <w:sz w:val="28"/>
                              </w:rPr>
                              <w:br/>
                            </w:r>
                            <w:r w:rsidR="00A12265" w:rsidRPr="00E70D65">
                              <w:rPr>
                                <w:sz w:val="28"/>
                              </w:rPr>
                              <w:t>TOBAGO CHESS SOCIETY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578.6pt;margin-top:396.25pt;width:163pt;height:70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" filled="f" stroked="f">
                <v:textbox inset=",0,,0">
                  <w:txbxContent>
                    <w:p w14:paraId="6784CCB3" w14:textId="5C1B455C" w:rsidR="00A12265" w:rsidRPr="00CB2D03" w:rsidRDefault="00CB2D03" w:rsidP="00CB2D0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hosted by </w:t>
                      </w:r>
                      <w:r>
                        <w:rPr>
                          <w:sz w:val="28"/>
                        </w:rPr>
                        <w:br/>
                      </w:r>
                      <w:r w:rsidR="00A12265" w:rsidRPr="00E70D65">
                        <w:rPr>
                          <w:sz w:val="28"/>
                        </w:rPr>
                        <w:t>TOBAGO CHESS SOCIETY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31341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A602FEF" wp14:editId="071BC41C">
                <wp:simplePos x="0" y="0"/>
                <wp:positionH relativeFrom="page">
                  <wp:posOffset>7362825</wp:posOffset>
                </wp:positionH>
                <wp:positionV relativeFrom="page">
                  <wp:posOffset>6334125</wp:posOffset>
                </wp:positionV>
                <wp:extent cx="2070100" cy="708025"/>
                <wp:effectExtent l="0" t="0" r="0" b="3175"/>
                <wp:wrapThrough wrapText="bothSides">
                  <wp:wrapPolygon edited="0">
                    <wp:start x="265" y="0"/>
                    <wp:lineTo x="265" y="20922"/>
                    <wp:lineTo x="20937" y="20922"/>
                    <wp:lineTo x="20937" y="0"/>
                    <wp:lineTo x="265" y="0"/>
                  </wp:wrapPolygon>
                </wp:wrapThrough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70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6F40FB7" w14:textId="77777777" w:rsidR="00A12265" w:rsidRPr="00BA5515" w:rsidRDefault="00A12265" w:rsidP="00C40C9C">
                            <w:pPr>
                              <w:pStyle w:val="Heading3"/>
                            </w:pPr>
                            <w:r>
                              <w:t>Learn, train, practice and play chess!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579.75pt;margin-top:498.75pt;width:163pt;height:55.75pt;z-index:2516582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" filled="f" stroked="f">
                <v:textbox inset=",0,,0">
                  <w:txbxContent>
                    <w:p w14:paraId="26F40FB7" w14:textId="77777777" w:rsidR="00A12265" w:rsidRPr="00BA5515" w:rsidRDefault="00A12265" w:rsidP="00C40C9C">
                      <w:pPr>
                        <w:pStyle w:val="Heading3"/>
                      </w:pPr>
                      <w:r>
                        <w:t>Learn, train, practice and play chess!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31341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4F3F294F" wp14:editId="45208BF3">
                <wp:simplePos x="0" y="0"/>
                <wp:positionH relativeFrom="page">
                  <wp:posOffset>7353300</wp:posOffset>
                </wp:positionH>
                <wp:positionV relativeFrom="page">
                  <wp:posOffset>5946775</wp:posOffset>
                </wp:positionV>
                <wp:extent cx="2070100" cy="361950"/>
                <wp:effectExtent l="0" t="3175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E91B2" w14:textId="77777777" w:rsidR="00A12265" w:rsidRDefault="00A12265" w:rsidP="00C40C9C">
                            <w:pPr>
                              <w:pStyle w:val="Symbol"/>
                            </w:pPr>
                            <w:r>
                              <w:sym w:font="Wingdings" w:char="F09A"/>
                            </w:r>
                            <w:r w:rsidRPr="00814C76">
                              <w:t xml:space="preserve"> </w:t>
                            </w:r>
                            <w:r>
                              <w:sym w:font="Wingdings" w:char="F09B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579pt;margin-top:468.25pt;width:163pt;height:28.5pt;z-index:251658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" filled="f" stroked="f">
                <v:textbox inset=",0,,0">
                  <w:txbxContent>
                    <w:p w14:paraId="65EE91B2" w14:textId="77777777" w:rsidR="00A12265" w:rsidRDefault="00A12265" w:rsidP="00C40C9C">
                      <w:pPr>
                        <w:pStyle w:val="Symbol"/>
                      </w:pPr>
                      <w:r>
                        <w:sym w:font="Wingdings" w:char="F09A"/>
                      </w:r>
                      <w:r w:rsidRPr="00814C76">
                        <w:t xml:space="preserve"> </w:t>
                      </w:r>
                      <w:r>
                        <w:sym w:font="Wingdings" w:char="F09B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EF70C2">
        <w:br w:type="page"/>
      </w:r>
      <w:r w:rsidR="00A1226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312" behindDoc="0" locked="0" layoutInCell="1" allowOverlap="1" wp14:anchorId="0CA5B15D" wp14:editId="60443BE1">
                <wp:simplePos x="0" y="0"/>
                <wp:positionH relativeFrom="page">
                  <wp:posOffset>7211060</wp:posOffset>
                </wp:positionH>
                <wp:positionV relativeFrom="page">
                  <wp:posOffset>1249680</wp:posOffset>
                </wp:positionV>
                <wp:extent cx="2390140" cy="5882640"/>
                <wp:effectExtent l="0" t="0" r="0" b="0"/>
                <wp:wrapThrough wrapText="bothSides">
                  <wp:wrapPolygon edited="0">
                    <wp:start x="230" y="93"/>
                    <wp:lineTo x="230" y="21358"/>
                    <wp:lineTo x="21118" y="21358"/>
                    <wp:lineTo x="21118" y="93"/>
                    <wp:lineTo x="230" y="93"/>
                  </wp:wrapPolygon>
                </wp:wrapThrough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588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E5F9281" w14:textId="0B33DD47" w:rsidR="00A12265" w:rsidRPr="00A12265" w:rsidRDefault="00A12265" w:rsidP="00C40C9C">
                            <w:pPr>
                              <w:pStyle w:val="BodyText3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 xml:space="preserve">What is the training schedule for chess </w:t>
                            </w:r>
                            <w:r w:rsidRPr="00A12265"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>in Tobago?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b/>
                                <w:color w:val="D1282E" w:themeColor="text2"/>
                                <w:sz w:val="24"/>
                                <w:szCs w:val="24"/>
                              </w:rPr>
                              <w:t xml:space="preserve">Location: 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Scarborough Library Facility</w:t>
                            </w:r>
                            <w:r w:rsidR="00112E42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 xml:space="preserve"> (S</w:t>
                            </w:r>
                            <w:r w:rsidR="00A70D3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LF</w:t>
                            </w:r>
                            <w:r w:rsidR="00112E42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D1282E" w:themeColor="text2"/>
                                <w:sz w:val="24"/>
                                <w:szCs w:val="24"/>
                              </w:rPr>
                              <w:br/>
                            </w:r>
                            <w:r w:rsidRPr="00A12265">
                              <w:rPr>
                                <w:b/>
                                <w:color w:val="D1282E" w:themeColor="text2"/>
                                <w:sz w:val="24"/>
                                <w:szCs w:val="24"/>
                              </w:rPr>
                              <w:t>Mondays and Wednesdays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: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br/>
                            </w:r>
                            <w:r w:rsidRPr="00A12265">
                              <w:rPr>
                                <w:b/>
                                <w:i/>
                                <w:color w:val="D1282E" w:themeColor="text2"/>
                                <w:sz w:val="24"/>
                                <w:szCs w:val="24"/>
                              </w:rPr>
                              <w:t>Senior Citizens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 xml:space="preserve"> (&gt;45 yrs</w:t>
                            </w:r>
                            <w:r w:rsidR="00112E42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.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), S</w:t>
                            </w:r>
                            <w:r w:rsidR="00A70D3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LF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 xml:space="preserve"> Training room on 2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 xml:space="preserve"> floor, </w:t>
                            </w:r>
                            <w:r w:rsidR="00575441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br/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 xml:space="preserve">1-3 pm 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br/>
                            </w:r>
                            <w:r w:rsidRPr="00A12265">
                              <w:rPr>
                                <w:b/>
                                <w:i/>
                                <w:color w:val="D1282E" w:themeColor="text2"/>
                                <w:sz w:val="24"/>
                                <w:szCs w:val="24"/>
                              </w:rPr>
                              <w:t>Adults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 xml:space="preserve"> (&gt;18 yrs.), S</w:t>
                            </w:r>
                            <w:r w:rsidR="00A70D3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LF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 xml:space="preserve"> Audio Visual room on 2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 xml:space="preserve"> floor, </w:t>
                            </w:r>
                            <w:r w:rsidR="00575441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br/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4-6 pm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br/>
                            </w:r>
                            <w:r w:rsidRPr="00A12265">
                              <w:rPr>
                                <w:b/>
                                <w:i/>
                                <w:color w:val="D1282E" w:themeColor="text2"/>
                                <w:sz w:val="24"/>
                                <w:szCs w:val="24"/>
                              </w:rPr>
                              <w:t>Children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 xml:space="preserve"> (&lt;12 yrs</w:t>
                            </w:r>
                            <w:r w:rsidR="00112E42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.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), S</w:t>
                            </w:r>
                            <w:r w:rsidR="00A70D3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LF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 xml:space="preserve"> Children’s Library on 1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 xml:space="preserve"> floor, 4-6 pm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br/>
                            </w:r>
                            <w:r w:rsidRPr="00A12265">
                              <w:rPr>
                                <w:b/>
                                <w:color w:val="D1282E" w:themeColor="text2"/>
                                <w:sz w:val="24"/>
                                <w:szCs w:val="24"/>
                              </w:rPr>
                              <w:t>Saturdays: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br/>
                            </w:r>
                            <w:r w:rsidRPr="00A12265">
                              <w:rPr>
                                <w:b/>
                                <w:i/>
                                <w:color w:val="D1282E" w:themeColor="text2"/>
                                <w:sz w:val="24"/>
                                <w:szCs w:val="24"/>
                              </w:rPr>
                              <w:t>Young Adults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 xml:space="preserve"> (12-18 yrs</w:t>
                            </w:r>
                            <w:r w:rsidR="00112E42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.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 w:rsidR="00112E42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S</w:t>
                            </w:r>
                            <w:r w:rsidR="00A70D3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LF</w:t>
                            </w:r>
                            <w:bookmarkStart w:id="0" w:name="_GoBack"/>
                            <w:bookmarkEnd w:id="0"/>
                            <w:r w:rsidR="00112E42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Young Adult Library on 2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 xml:space="preserve"> floor, </w:t>
                            </w:r>
                            <w:r w:rsidR="00575441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br/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9am-2pm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br/>
                            </w:r>
                            <w:r w:rsidRPr="00A12265"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>Who is the Tobago Chess Society (TCS)?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br/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 xml:space="preserve">TCS is an NGO developed to organize the activities of chess in Tobago. </w:t>
                            </w:r>
                            <w:r w:rsidR="00575441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br/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 xml:space="preserve">President: Fidel James, </w:t>
                            </w:r>
                            <w:r w:rsidR="00575441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br/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Vice President: Lewson Thomas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br/>
                            </w:r>
                            <w:r w:rsidRPr="00A12265">
                              <w:rPr>
                                <w:b/>
                                <w:color w:val="FFFF00"/>
                                <w:sz w:val="28"/>
                                <w:szCs w:val="24"/>
                              </w:rPr>
                              <w:t>How can I contact TCS?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467-6378</w:t>
                            </w:r>
                            <w:r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br/>
                            </w:r>
                            <w:r w:rsidRPr="00A12265">
                              <w:rPr>
                                <w:color w:val="D1282E" w:themeColor="text2"/>
                                <w:sz w:val="24"/>
                                <w:szCs w:val="24"/>
                              </w:rPr>
                              <w:t>tobagochesssociety@gmail.com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margin-left:567.8pt;margin-top:98.4pt;width:188.2pt;height:463.2pt;z-index:251660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" mv:complextextbox="1" filled="f" stroked="f">
                <v:textbox inset=",7.2pt,,7.2pt">
                  <w:txbxContent>
                    <w:p w14:paraId="7E5F9281" w14:textId="0B33DD47" w:rsidR="00A12265" w:rsidRPr="00A12265" w:rsidRDefault="00A12265" w:rsidP="00C40C9C">
                      <w:pPr>
                        <w:pStyle w:val="BodyText3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00"/>
                          <w:sz w:val="28"/>
                          <w:szCs w:val="28"/>
                        </w:rPr>
                        <w:t xml:space="preserve">What is the training schedule for chess </w:t>
                      </w:r>
                      <w:r w:rsidRPr="00A12265">
                        <w:rPr>
                          <w:b/>
                          <w:color w:val="FFFF00"/>
                          <w:sz w:val="28"/>
                          <w:szCs w:val="28"/>
                        </w:rPr>
                        <w:t>in Tobago?</w:t>
                      </w:r>
                      <w:r>
                        <w:rPr>
                          <w:b/>
                          <w:color w:val="FFFF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b/>
                          <w:color w:val="D1282E" w:themeColor="text2"/>
                          <w:sz w:val="24"/>
                          <w:szCs w:val="24"/>
                        </w:rPr>
                        <w:t xml:space="preserve">Location: 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>Scarborough Library Facility</w:t>
                      </w:r>
                      <w:r w:rsidR="00112E42">
                        <w:rPr>
                          <w:color w:val="D1282E" w:themeColor="text2"/>
                          <w:sz w:val="24"/>
                          <w:szCs w:val="24"/>
                        </w:rPr>
                        <w:t xml:space="preserve"> (S</w:t>
                      </w:r>
                      <w:r w:rsidR="00A70D35">
                        <w:rPr>
                          <w:color w:val="D1282E" w:themeColor="text2"/>
                          <w:sz w:val="24"/>
                          <w:szCs w:val="24"/>
                        </w:rPr>
                        <w:t>LF</w:t>
                      </w:r>
                      <w:r w:rsidR="00112E42">
                        <w:rPr>
                          <w:color w:val="D1282E" w:themeColor="text2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b/>
                          <w:color w:val="D1282E" w:themeColor="text2"/>
                          <w:sz w:val="24"/>
                          <w:szCs w:val="24"/>
                        </w:rPr>
                        <w:br/>
                      </w:r>
                      <w:r w:rsidRPr="00A12265">
                        <w:rPr>
                          <w:b/>
                          <w:color w:val="D1282E" w:themeColor="text2"/>
                          <w:sz w:val="24"/>
                          <w:szCs w:val="24"/>
                        </w:rPr>
                        <w:t>Mondays and Wednesdays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>: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br/>
                      </w:r>
                      <w:r w:rsidRPr="00A12265">
                        <w:rPr>
                          <w:b/>
                          <w:i/>
                          <w:color w:val="D1282E" w:themeColor="text2"/>
                          <w:sz w:val="24"/>
                          <w:szCs w:val="24"/>
                        </w:rPr>
                        <w:t>Senior Citizens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 xml:space="preserve"> (&gt;45 yrs</w:t>
                      </w:r>
                      <w:r w:rsidR="00112E42">
                        <w:rPr>
                          <w:color w:val="D1282E" w:themeColor="text2"/>
                          <w:sz w:val="24"/>
                          <w:szCs w:val="24"/>
                        </w:rPr>
                        <w:t>.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>), S</w:t>
                      </w:r>
                      <w:r w:rsidR="00A70D35">
                        <w:rPr>
                          <w:color w:val="D1282E" w:themeColor="text2"/>
                          <w:sz w:val="24"/>
                          <w:szCs w:val="24"/>
                        </w:rPr>
                        <w:t>LF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 xml:space="preserve"> Training room on 2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 xml:space="preserve"> floor, </w:t>
                      </w:r>
                      <w:r w:rsidR="00575441">
                        <w:rPr>
                          <w:color w:val="D1282E" w:themeColor="text2"/>
                          <w:sz w:val="24"/>
                          <w:szCs w:val="24"/>
                        </w:rPr>
                        <w:br/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 xml:space="preserve">1-3 pm 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br/>
                      </w:r>
                      <w:r w:rsidRPr="00A12265">
                        <w:rPr>
                          <w:b/>
                          <w:i/>
                          <w:color w:val="D1282E" w:themeColor="text2"/>
                          <w:sz w:val="24"/>
                          <w:szCs w:val="24"/>
                        </w:rPr>
                        <w:t>Adults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 xml:space="preserve"> (&gt;18 yrs.), S</w:t>
                      </w:r>
                      <w:r w:rsidR="00A70D35">
                        <w:rPr>
                          <w:color w:val="D1282E" w:themeColor="text2"/>
                          <w:sz w:val="24"/>
                          <w:szCs w:val="24"/>
                        </w:rPr>
                        <w:t>LF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 xml:space="preserve"> Audio Visual room on 2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 xml:space="preserve"> floor, </w:t>
                      </w:r>
                      <w:r w:rsidR="00575441">
                        <w:rPr>
                          <w:color w:val="D1282E" w:themeColor="text2"/>
                          <w:sz w:val="24"/>
                          <w:szCs w:val="24"/>
                        </w:rPr>
                        <w:br/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>4-6 pm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br/>
                      </w:r>
                      <w:r w:rsidRPr="00A12265">
                        <w:rPr>
                          <w:b/>
                          <w:i/>
                          <w:color w:val="D1282E" w:themeColor="text2"/>
                          <w:sz w:val="24"/>
                          <w:szCs w:val="24"/>
                        </w:rPr>
                        <w:t>Children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 xml:space="preserve"> (&lt;12 yrs</w:t>
                      </w:r>
                      <w:r w:rsidR="00112E42">
                        <w:rPr>
                          <w:color w:val="D1282E" w:themeColor="text2"/>
                          <w:sz w:val="24"/>
                          <w:szCs w:val="24"/>
                        </w:rPr>
                        <w:t>.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>), S</w:t>
                      </w:r>
                      <w:r w:rsidR="00A70D35">
                        <w:rPr>
                          <w:color w:val="D1282E" w:themeColor="text2"/>
                          <w:sz w:val="24"/>
                          <w:szCs w:val="24"/>
                        </w:rPr>
                        <w:t>LF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 xml:space="preserve"> Children’s Library on 1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 xml:space="preserve"> floor, 4-6 pm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br/>
                      </w:r>
                      <w:r w:rsidRPr="00A12265">
                        <w:rPr>
                          <w:b/>
                          <w:color w:val="D1282E" w:themeColor="text2"/>
                          <w:sz w:val="24"/>
                          <w:szCs w:val="24"/>
                        </w:rPr>
                        <w:t>Saturdays: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br/>
                      </w:r>
                      <w:r w:rsidRPr="00A12265">
                        <w:rPr>
                          <w:b/>
                          <w:i/>
                          <w:color w:val="D1282E" w:themeColor="text2"/>
                          <w:sz w:val="24"/>
                          <w:szCs w:val="24"/>
                        </w:rPr>
                        <w:t>Young Adults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 xml:space="preserve"> (12-18 yrs</w:t>
                      </w:r>
                      <w:r w:rsidR="00112E42">
                        <w:rPr>
                          <w:color w:val="D1282E" w:themeColor="text2"/>
                          <w:sz w:val="24"/>
                          <w:szCs w:val="24"/>
                        </w:rPr>
                        <w:t>.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 xml:space="preserve">), </w:t>
                      </w:r>
                      <w:r w:rsidR="00112E42">
                        <w:rPr>
                          <w:color w:val="D1282E" w:themeColor="text2"/>
                          <w:sz w:val="24"/>
                          <w:szCs w:val="24"/>
                        </w:rPr>
                        <w:t>S</w:t>
                      </w:r>
                      <w:r w:rsidR="00A70D35">
                        <w:rPr>
                          <w:color w:val="D1282E" w:themeColor="text2"/>
                          <w:sz w:val="24"/>
                          <w:szCs w:val="24"/>
                        </w:rPr>
                        <w:t>LF</w:t>
                      </w:r>
                      <w:bookmarkStart w:id="1" w:name="_GoBack"/>
                      <w:bookmarkEnd w:id="1"/>
                      <w:r w:rsidR="00112E42">
                        <w:rPr>
                          <w:color w:val="D1282E" w:themeColor="text2"/>
                          <w:sz w:val="24"/>
                          <w:szCs w:val="24"/>
                        </w:rPr>
                        <w:t xml:space="preserve"> 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>Young Adult Library on 2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 xml:space="preserve"> floor, </w:t>
                      </w:r>
                      <w:r w:rsidR="00575441">
                        <w:rPr>
                          <w:color w:val="D1282E" w:themeColor="text2"/>
                          <w:sz w:val="24"/>
                          <w:szCs w:val="24"/>
                        </w:rPr>
                        <w:br/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>9am-2pm</w:t>
                      </w:r>
                      <w:r>
                        <w:rPr>
                          <w:b/>
                          <w:color w:val="FFFF00"/>
                          <w:sz w:val="28"/>
                          <w:szCs w:val="28"/>
                        </w:rPr>
                        <w:br/>
                      </w:r>
                      <w:r w:rsidRPr="00A12265">
                        <w:rPr>
                          <w:b/>
                          <w:color w:val="FFFF00"/>
                          <w:sz w:val="28"/>
                          <w:szCs w:val="28"/>
                        </w:rPr>
                        <w:t>Who is the Tobago Chess Society (TCS)?</w:t>
                      </w:r>
                      <w:r>
                        <w:rPr>
                          <w:b/>
                          <w:color w:val="FFFF00"/>
                          <w:sz w:val="28"/>
                          <w:szCs w:val="28"/>
                        </w:rPr>
                        <w:br/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 xml:space="preserve">TCS is an NGO developed to organize the activities of chess in Tobago. </w:t>
                      </w:r>
                      <w:r w:rsidR="00575441">
                        <w:rPr>
                          <w:color w:val="D1282E" w:themeColor="text2"/>
                          <w:sz w:val="24"/>
                          <w:szCs w:val="24"/>
                        </w:rPr>
                        <w:br/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 xml:space="preserve">President: Fidel James, </w:t>
                      </w:r>
                      <w:r w:rsidR="00575441">
                        <w:rPr>
                          <w:color w:val="D1282E" w:themeColor="text2"/>
                          <w:sz w:val="24"/>
                          <w:szCs w:val="24"/>
                        </w:rPr>
                        <w:br/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>Vice President: Lewson Thomas</w:t>
                      </w:r>
                      <w:r>
                        <w:rPr>
                          <w:b/>
                          <w:color w:val="FFFF00"/>
                          <w:sz w:val="28"/>
                          <w:szCs w:val="28"/>
                        </w:rPr>
                        <w:br/>
                      </w:r>
                      <w:r w:rsidRPr="00A12265">
                        <w:rPr>
                          <w:b/>
                          <w:color w:val="FFFF00"/>
                          <w:sz w:val="28"/>
                          <w:szCs w:val="24"/>
                        </w:rPr>
                        <w:t>How can I contact TCS?</w:t>
                      </w:r>
                      <w:r>
                        <w:rPr>
                          <w:b/>
                          <w:color w:val="FFFF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color w:val="D1282E" w:themeColor="text2"/>
                          <w:sz w:val="24"/>
                          <w:szCs w:val="24"/>
                        </w:rPr>
                        <w:t>467-6378</w:t>
                      </w:r>
                      <w:r>
                        <w:rPr>
                          <w:color w:val="D1282E" w:themeColor="text2"/>
                          <w:sz w:val="24"/>
                          <w:szCs w:val="24"/>
                        </w:rPr>
                        <w:br/>
                      </w:r>
                      <w:r w:rsidRPr="00A12265">
                        <w:rPr>
                          <w:color w:val="D1282E" w:themeColor="text2"/>
                          <w:sz w:val="24"/>
                          <w:szCs w:val="24"/>
                        </w:rPr>
                        <w:t>tobagochesssociety@gmail.com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60DE3">
        <w:rPr>
          <w:noProof/>
        </w:rPr>
        <mc:AlternateContent>
          <mc:Choice Requires="wps">
            <w:drawing>
              <wp:anchor distT="0" distB="0" distL="114300" distR="114300" simplePos="0" relativeHeight="251661336" behindDoc="0" locked="0" layoutInCell="1" allowOverlap="1" wp14:anchorId="3739DD58" wp14:editId="13E5C687">
                <wp:simplePos x="0" y="0"/>
                <wp:positionH relativeFrom="page">
                  <wp:posOffset>4023360</wp:posOffset>
                </wp:positionH>
                <wp:positionV relativeFrom="page">
                  <wp:posOffset>4152900</wp:posOffset>
                </wp:positionV>
                <wp:extent cx="3200400" cy="2933700"/>
                <wp:effectExtent l="0" t="0" r="0" b="0"/>
                <wp:wrapThrough wrapText="bothSides">
                  <wp:wrapPolygon edited="0">
                    <wp:start x="171" y="187"/>
                    <wp:lineTo x="171" y="21132"/>
                    <wp:lineTo x="21257" y="21132"/>
                    <wp:lineTo x="21257" y="187"/>
                    <wp:lineTo x="171" y="187"/>
                  </wp:wrapPolygon>
                </wp:wrapThrough>
                <wp:docPr id="1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3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linkedTxbx id="13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316.8pt;margin-top:327pt;width:252pt;height:231pt;z-index:251661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" mv:complextextbox="1" filled="f" stroked="f">
                <v:textbox inset=",7.2pt,,7.2pt">
                  <w:txbxContent/>
                </v:textbox>
                <w10:wrap type="through" anchorx="page" anchory="page"/>
              </v:shape>
            </w:pict>
          </mc:Fallback>
        </mc:AlternateContent>
      </w:r>
      <w:r w:rsidR="00D60DE3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50249BD" wp14:editId="58EB62F9">
                <wp:simplePos x="0" y="0"/>
                <wp:positionH relativeFrom="page">
                  <wp:posOffset>640080</wp:posOffset>
                </wp:positionH>
                <wp:positionV relativeFrom="page">
                  <wp:posOffset>4152900</wp:posOffset>
                </wp:positionV>
                <wp:extent cx="3200400" cy="2933700"/>
                <wp:effectExtent l="0" t="0" r="0" b="0"/>
                <wp:wrapThrough wrapText="bothSides">
                  <wp:wrapPolygon edited="0">
                    <wp:start x="171" y="187"/>
                    <wp:lineTo x="171" y="21132"/>
                    <wp:lineTo x="21257" y="21132"/>
                    <wp:lineTo x="21257" y="187"/>
                    <wp:lineTo x="171" y="187"/>
                  </wp:wrapPolygon>
                </wp:wrapThrough>
                <wp:docPr id="1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3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 id="13">
                        <w:txbxContent>
                          <w:p w14:paraId="4C2E73E4" w14:textId="2D20DEA0" w:rsidR="00A12265" w:rsidRPr="00357CC0" w:rsidRDefault="00A12265" w:rsidP="00357CC0">
                            <w:pPr>
                              <w:pStyle w:val="BodyText"/>
                              <w:ind w:firstLine="0"/>
                              <w:rPr>
                                <w:color w:val="F5C201" w:themeColor="accent2"/>
                              </w:rPr>
                            </w:pPr>
                            <w:r w:rsidRPr="00357CC0">
                              <w:rPr>
                                <w:color w:val="F5C201" w:themeColor="accent2"/>
                              </w:rPr>
                              <w:t>WHY?</w:t>
                            </w:r>
                          </w:p>
                          <w:p w14:paraId="4E922255" w14:textId="77777777" w:rsidR="00A12265" w:rsidRDefault="00A12265" w:rsidP="00931B6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357CC0">
                              <w:t xml:space="preserve">Chess is associated with the development of </w:t>
                            </w:r>
                            <w:r w:rsidRPr="00357CC0">
                              <w:rPr>
                                <w:b/>
                              </w:rPr>
                              <w:t>quality</w:t>
                            </w:r>
                            <w:r w:rsidRPr="00357CC0">
                              <w:t xml:space="preserve"> individuals</w:t>
                            </w:r>
                            <w:r>
                              <w:t>.</w:t>
                            </w:r>
                          </w:p>
                          <w:p w14:paraId="6383C843" w14:textId="7164E2B4" w:rsidR="00A12265" w:rsidRDefault="00A12265" w:rsidP="00931B6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Chess</w:t>
                            </w:r>
                            <w:r w:rsidRPr="00357CC0">
                              <w:t xml:space="preserve"> promote</w:t>
                            </w:r>
                            <w:r w:rsidR="00575441">
                              <w:t>s</w:t>
                            </w:r>
                            <w:r w:rsidRPr="00357CC0">
                              <w:t xml:space="preserve"> </w:t>
                            </w:r>
                            <w:r w:rsidRPr="00357CC0">
                              <w:rPr>
                                <w:b/>
                              </w:rPr>
                              <w:t>valuable skillsets</w:t>
                            </w:r>
                            <w:r w:rsidR="00575441">
                              <w:t xml:space="preserve"> such as</w:t>
                            </w:r>
                            <w:r w:rsidRPr="00357CC0">
                              <w:t xml:space="preserve"> critical thinking, math, science, and problem solving in general.</w:t>
                            </w:r>
                          </w:p>
                          <w:p w14:paraId="3FB72C8F" w14:textId="2F9A4835" w:rsidR="00A12265" w:rsidRDefault="00A12265" w:rsidP="00931B6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357CC0">
                              <w:t xml:space="preserve">Chess is </w:t>
                            </w:r>
                            <w:r>
                              <w:t xml:space="preserve">a </w:t>
                            </w:r>
                            <w:r w:rsidRPr="00357CC0">
                              <w:t xml:space="preserve">large benefit to </w:t>
                            </w:r>
                            <w:r w:rsidRPr="00357CC0">
                              <w:rPr>
                                <w:b/>
                              </w:rPr>
                              <w:t>all youth</w:t>
                            </w:r>
                            <w:r w:rsidRPr="00357CC0">
                              <w:t xml:space="preserve"> </w:t>
                            </w:r>
                            <w:r>
                              <w:t>by</w:t>
                            </w:r>
                            <w:r w:rsidRPr="00357CC0">
                              <w:t xml:space="preserve"> </w:t>
                            </w:r>
                            <w:r>
                              <w:t>improving</w:t>
                            </w:r>
                            <w:r w:rsidRPr="00357CC0">
                              <w:t xml:space="preserve"> sc</w:t>
                            </w:r>
                            <w:r>
                              <w:t xml:space="preserve">hoolwork and grades. </w:t>
                            </w:r>
                          </w:p>
                          <w:p w14:paraId="7BC26D21" w14:textId="3CF1F7FA" w:rsidR="00A12265" w:rsidRDefault="00A12265" w:rsidP="00931B6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Chess promotes</w:t>
                            </w:r>
                            <w:r w:rsidRPr="00357CC0">
                              <w:t xml:space="preserve"> </w:t>
                            </w:r>
                            <w:r w:rsidR="00575441">
                              <w:t>youth</w:t>
                            </w:r>
                            <w:r w:rsidRPr="00357CC0">
                              <w:t xml:space="preserve"> </w:t>
                            </w:r>
                            <w:r w:rsidRPr="00357CC0">
                              <w:rPr>
                                <w:b/>
                              </w:rPr>
                              <w:t>participation</w:t>
                            </w:r>
                            <w:r w:rsidRPr="00357CC0">
                              <w:t xml:space="preserve"> in science, technology, engineering and mathematics.</w:t>
                            </w:r>
                          </w:p>
                          <w:p w14:paraId="0324B08B" w14:textId="61E12331" w:rsidR="00A12265" w:rsidRDefault="00A12265" w:rsidP="00931B6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357CC0">
                              <w:t xml:space="preserve">Chess also aids in maintaining </w:t>
                            </w:r>
                            <w:r w:rsidRPr="00357CC0">
                              <w:rPr>
                                <w:b/>
                              </w:rPr>
                              <w:t>mental sharpness</w:t>
                            </w:r>
                            <w:r w:rsidRPr="00357CC0">
                              <w:t xml:space="preserve"> in adults, which is parti</w:t>
                            </w:r>
                            <w:r>
                              <w:t xml:space="preserve">cularly helpful </w:t>
                            </w:r>
                            <w:r w:rsidR="00575441">
                              <w:t>to</w:t>
                            </w:r>
                            <w:r w:rsidRPr="00357CC0">
                              <w:t xml:space="preserve"> senior citizens.</w:t>
                            </w:r>
                            <w:r>
                              <w:rPr>
                                <w:color w:val="F5C201" w:themeColor="accent2"/>
                              </w:rPr>
                              <w:br/>
                            </w:r>
                            <w:r w:rsidRPr="00357CC0">
                              <w:rPr>
                                <w:color w:val="F5C201" w:themeColor="accent2"/>
                              </w:rPr>
                              <w:t>WHO?</w:t>
                            </w:r>
                          </w:p>
                          <w:p w14:paraId="10DAF8A8" w14:textId="31956AC9" w:rsidR="00A12265" w:rsidRDefault="00A12265" w:rsidP="00931B6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9219D3">
                              <w:rPr>
                                <w:b/>
                              </w:rPr>
                              <w:t>Anyone</w:t>
                            </w:r>
                            <w:r w:rsidRPr="00357CC0">
                              <w:t xml:space="preserve"> of any age, from toddlers up to senior citizens, can learn how to play chess. </w:t>
                            </w:r>
                          </w:p>
                          <w:p w14:paraId="56F7856B" w14:textId="3E0B99EA" w:rsidR="00A12265" w:rsidRDefault="00A12265" w:rsidP="00931B6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53000C">
                              <w:rPr>
                                <w:b/>
                              </w:rPr>
                              <w:t>People</w:t>
                            </w:r>
                            <w:r w:rsidRPr="00357CC0">
                              <w:t xml:space="preserve"> of any profession</w:t>
                            </w:r>
                            <w:r>
                              <w:t xml:space="preserve"> and position</w:t>
                            </w:r>
                            <w:r w:rsidRPr="00357CC0">
                              <w:t xml:space="preserve"> play chess. </w:t>
                            </w:r>
                          </w:p>
                          <w:p w14:paraId="1A98F657" w14:textId="7E674289" w:rsidR="00A12265" w:rsidRDefault="00A12265" w:rsidP="00931B6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357CC0">
                              <w:t xml:space="preserve">Chess is for anyone who likes or </w:t>
                            </w:r>
                            <w:r w:rsidRPr="009219D3">
                              <w:rPr>
                                <w:b/>
                              </w:rPr>
                              <w:t>wishes to develop</w:t>
                            </w:r>
                            <w:r w:rsidRPr="00357CC0">
                              <w:t xml:space="preserve"> in strategy, puzzles, and competition.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margin-left:50.4pt;margin-top:327pt;width:252pt;height:231pt;z-index:251658253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" mv:complextextbox="1" filled="f" stroked="f">
                <v:textbox style="mso-next-textbox:#Text Box 22" inset=",7.2pt,,7.2pt">
                  <w:txbxContent>
                    <w:p w14:paraId="4C2E73E4" w14:textId="2D20DEA0" w:rsidR="00A12265" w:rsidRPr="00357CC0" w:rsidRDefault="00A12265" w:rsidP="00357CC0">
                      <w:pPr>
                        <w:pStyle w:val="BodyText"/>
                        <w:ind w:firstLine="0"/>
                        <w:rPr>
                          <w:color w:val="F5C201" w:themeColor="accent2"/>
                        </w:rPr>
                      </w:pPr>
                      <w:r w:rsidRPr="00357CC0">
                        <w:rPr>
                          <w:color w:val="F5C201" w:themeColor="accent2"/>
                        </w:rPr>
                        <w:t>WHY?</w:t>
                      </w:r>
                    </w:p>
                    <w:p w14:paraId="4E922255" w14:textId="77777777" w:rsidR="00A12265" w:rsidRDefault="00A12265" w:rsidP="00931B6D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357CC0">
                        <w:t xml:space="preserve">Chess is associated with the development of </w:t>
                      </w:r>
                      <w:r w:rsidRPr="00357CC0">
                        <w:rPr>
                          <w:b/>
                        </w:rPr>
                        <w:t>quality</w:t>
                      </w:r>
                      <w:r w:rsidRPr="00357CC0">
                        <w:t xml:space="preserve"> individuals</w:t>
                      </w:r>
                      <w:r>
                        <w:t>.</w:t>
                      </w:r>
                    </w:p>
                    <w:p w14:paraId="6383C843" w14:textId="7164E2B4" w:rsidR="00A12265" w:rsidRDefault="00A12265" w:rsidP="00931B6D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>
                        <w:t>Chess</w:t>
                      </w:r>
                      <w:r w:rsidRPr="00357CC0">
                        <w:t xml:space="preserve"> promote</w:t>
                      </w:r>
                      <w:r w:rsidR="00575441">
                        <w:t>s</w:t>
                      </w:r>
                      <w:r w:rsidRPr="00357CC0">
                        <w:t xml:space="preserve"> </w:t>
                      </w:r>
                      <w:r w:rsidRPr="00357CC0">
                        <w:rPr>
                          <w:b/>
                        </w:rPr>
                        <w:t>valuable skillsets</w:t>
                      </w:r>
                      <w:r w:rsidR="00575441">
                        <w:t xml:space="preserve"> such as</w:t>
                      </w:r>
                      <w:r w:rsidRPr="00357CC0">
                        <w:t xml:space="preserve"> critical thinking, math, science, and problem solving in general.</w:t>
                      </w:r>
                    </w:p>
                    <w:p w14:paraId="3FB72C8F" w14:textId="2F9A4835" w:rsidR="00A12265" w:rsidRDefault="00A12265" w:rsidP="00931B6D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357CC0">
                        <w:t xml:space="preserve">Chess is </w:t>
                      </w:r>
                      <w:r>
                        <w:t xml:space="preserve">a </w:t>
                      </w:r>
                      <w:r w:rsidRPr="00357CC0">
                        <w:t xml:space="preserve">large benefit to </w:t>
                      </w:r>
                      <w:r w:rsidRPr="00357CC0">
                        <w:rPr>
                          <w:b/>
                        </w:rPr>
                        <w:t>all youth</w:t>
                      </w:r>
                      <w:r w:rsidRPr="00357CC0">
                        <w:t xml:space="preserve"> </w:t>
                      </w:r>
                      <w:r>
                        <w:t>by</w:t>
                      </w:r>
                      <w:r w:rsidRPr="00357CC0">
                        <w:t xml:space="preserve"> </w:t>
                      </w:r>
                      <w:r>
                        <w:t>improving</w:t>
                      </w:r>
                      <w:r w:rsidRPr="00357CC0">
                        <w:t xml:space="preserve"> sc</w:t>
                      </w:r>
                      <w:r>
                        <w:t xml:space="preserve">hoolwork and grades. </w:t>
                      </w:r>
                    </w:p>
                    <w:p w14:paraId="7BC26D21" w14:textId="3CF1F7FA" w:rsidR="00A12265" w:rsidRDefault="00A12265" w:rsidP="00931B6D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>
                        <w:t>Chess promotes</w:t>
                      </w:r>
                      <w:r w:rsidRPr="00357CC0">
                        <w:t xml:space="preserve"> </w:t>
                      </w:r>
                      <w:r w:rsidR="00575441">
                        <w:t>youth</w:t>
                      </w:r>
                      <w:r w:rsidRPr="00357CC0">
                        <w:t xml:space="preserve"> </w:t>
                      </w:r>
                      <w:r w:rsidRPr="00357CC0">
                        <w:rPr>
                          <w:b/>
                        </w:rPr>
                        <w:t>participation</w:t>
                      </w:r>
                      <w:r w:rsidRPr="00357CC0">
                        <w:t xml:space="preserve"> in science, technology, engineering and mathematics.</w:t>
                      </w:r>
                    </w:p>
                    <w:p w14:paraId="0324B08B" w14:textId="61E12331" w:rsidR="00A12265" w:rsidRDefault="00A12265" w:rsidP="00931B6D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357CC0">
                        <w:t xml:space="preserve">Chess also aids in maintaining </w:t>
                      </w:r>
                      <w:r w:rsidRPr="00357CC0">
                        <w:rPr>
                          <w:b/>
                        </w:rPr>
                        <w:t>mental sharpness</w:t>
                      </w:r>
                      <w:r w:rsidRPr="00357CC0">
                        <w:t xml:space="preserve"> in adults, which is parti</w:t>
                      </w:r>
                      <w:r>
                        <w:t xml:space="preserve">cularly helpful </w:t>
                      </w:r>
                      <w:r w:rsidR="00575441">
                        <w:t>to</w:t>
                      </w:r>
                      <w:r w:rsidRPr="00357CC0">
                        <w:t xml:space="preserve"> senior citizens.</w:t>
                      </w:r>
                      <w:r>
                        <w:rPr>
                          <w:color w:val="F5C201" w:themeColor="accent2"/>
                        </w:rPr>
                        <w:br/>
                      </w:r>
                      <w:r w:rsidRPr="00357CC0">
                        <w:rPr>
                          <w:color w:val="F5C201" w:themeColor="accent2"/>
                        </w:rPr>
                        <w:t>WHO?</w:t>
                      </w:r>
                    </w:p>
                    <w:p w14:paraId="10DAF8A8" w14:textId="31956AC9" w:rsidR="00A12265" w:rsidRDefault="00A12265" w:rsidP="00931B6D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9219D3">
                        <w:rPr>
                          <w:b/>
                        </w:rPr>
                        <w:t>Anyone</w:t>
                      </w:r>
                      <w:r w:rsidRPr="00357CC0">
                        <w:t xml:space="preserve"> of any age, from toddlers up to senior citizens, can learn how to play chess. </w:t>
                      </w:r>
                    </w:p>
                    <w:p w14:paraId="56F7856B" w14:textId="3E0B99EA" w:rsidR="00A12265" w:rsidRDefault="00A12265" w:rsidP="00931B6D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53000C">
                        <w:rPr>
                          <w:b/>
                        </w:rPr>
                        <w:t>People</w:t>
                      </w:r>
                      <w:r w:rsidRPr="00357CC0">
                        <w:t xml:space="preserve"> of any profession</w:t>
                      </w:r>
                      <w:r>
                        <w:t xml:space="preserve"> and position</w:t>
                      </w:r>
                      <w:r w:rsidRPr="00357CC0">
                        <w:t xml:space="preserve"> play chess. </w:t>
                      </w:r>
                    </w:p>
                    <w:p w14:paraId="1A98F657" w14:textId="7E674289" w:rsidR="00A12265" w:rsidRDefault="00A12265" w:rsidP="00931B6D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357CC0">
                        <w:t xml:space="preserve">Chess is for anyone who likes or </w:t>
                      </w:r>
                      <w:r w:rsidRPr="009219D3">
                        <w:rPr>
                          <w:b/>
                        </w:rPr>
                        <w:t>wishes to develop</w:t>
                      </w:r>
                      <w:r w:rsidRPr="00357CC0">
                        <w:t xml:space="preserve"> in strategy, puzzles, and competition.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60DE3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8590C48" wp14:editId="1CCFBF2F">
                <wp:simplePos x="0" y="0"/>
                <wp:positionH relativeFrom="page">
                  <wp:posOffset>640080</wp:posOffset>
                </wp:positionH>
                <wp:positionV relativeFrom="page">
                  <wp:posOffset>3337560</wp:posOffset>
                </wp:positionV>
                <wp:extent cx="6583680" cy="640080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500" y="20571"/>
                    <wp:lineTo x="21500" y="0"/>
                    <wp:lineTo x="0" y="0"/>
                  </wp:wrapPolygon>
                </wp:wrapThrough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3680" cy="640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E8CBBF" w14:textId="77777777" w:rsidR="00A12265" w:rsidRPr="00471BD9" w:rsidRDefault="00A12265" w:rsidP="00C40C9C">
                            <w:pPr>
                              <w:pStyle w:val="Heading1"/>
                            </w:pPr>
                            <w:r>
                              <w:t>Why play chess? Who plays chess?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40" style="position:absolute;margin-left:50.4pt;margin-top:262.8pt;width:518.4pt;height:50.4pt;z-index:2516582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" fillcolor="#d1282e [3215]" stroked="f" strokecolor="#4a7ebb" strokeweight="1.5pt">
                <v:shadow opacity="22938f" mv:blur="38100f" offset="0,2pt"/>
                <v:textbox inset=",7.2pt,,7.2pt">
                  <w:txbxContent>
                    <w:p w14:paraId="22E8CBBF" w14:textId="77777777" w:rsidR="00A12265" w:rsidRPr="00471BD9" w:rsidRDefault="00A12265" w:rsidP="00C40C9C">
                      <w:pPr>
                        <w:pStyle w:val="Heading1"/>
                      </w:pPr>
                      <w:r>
                        <w:t>Why play chess? Who plays chess?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D60DE3">
        <w:rPr>
          <w:noProof/>
        </w:rPr>
        <w:drawing>
          <wp:anchor distT="0" distB="0" distL="114300" distR="114300" simplePos="0" relativeHeight="251666456" behindDoc="0" locked="0" layoutInCell="1" allowOverlap="1" wp14:anchorId="2C0741E1" wp14:editId="3E74BE62">
            <wp:simplePos x="0" y="0"/>
            <wp:positionH relativeFrom="page">
              <wp:posOffset>1281430</wp:posOffset>
            </wp:positionH>
            <wp:positionV relativeFrom="page">
              <wp:posOffset>657860</wp:posOffset>
            </wp:positionV>
            <wp:extent cx="5307666" cy="2667000"/>
            <wp:effectExtent l="0" t="0" r="1270" b="0"/>
            <wp:wrapThrough wrapText="bothSides">
              <wp:wrapPolygon edited="0">
                <wp:start x="0" y="0"/>
                <wp:lineTo x="0" y="21394"/>
                <wp:lineTo x="21502" y="21394"/>
                <wp:lineTo x="2150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slibrary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03" b="26785"/>
                    <a:stretch/>
                  </pic:blipFill>
                  <pic:spPr bwMode="auto">
                    <a:xfrm>
                      <a:off x="0" y="0"/>
                      <a:ext cx="5307666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341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462CF93" wp14:editId="66C888AE">
                <wp:simplePos x="0" y="0"/>
                <wp:positionH relativeFrom="page">
                  <wp:posOffset>7223760</wp:posOffset>
                </wp:positionH>
                <wp:positionV relativeFrom="page">
                  <wp:posOffset>640080</wp:posOffset>
                </wp:positionV>
                <wp:extent cx="2197100" cy="640080"/>
                <wp:effectExtent l="0" t="0" r="12700" b="0"/>
                <wp:wrapThrough wrapText="bothSides">
                  <wp:wrapPolygon edited="0">
                    <wp:start x="0" y="0"/>
                    <wp:lineTo x="0" y="20571"/>
                    <wp:lineTo x="21475" y="20571"/>
                    <wp:lineTo x="21475" y="0"/>
                    <wp:lineTo x="0" y="0"/>
                  </wp:wrapPolygon>
                </wp:wrapThrough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7100" cy="640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A7B54FE" w14:textId="77777777" w:rsidR="00A12265" w:rsidRDefault="00A12265" w:rsidP="00C40C9C">
                            <w:pPr>
                              <w:pStyle w:val="Heading2"/>
                            </w:pPr>
                            <w:r>
                              <w:t>Q&amp;A</w:t>
                            </w:r>
                          </w:p>
                        </w:txbxContent>
                      </wps:txbx>
                      <wps:bodyPr rot="0" vert="horz" wrap="square" lIns="91440" tIns="182880" rIns="9144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41" style="position:absolute;margin-left:568.8pt;margin-top:50.4pt;width:173pt;height:50.4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" fillcolor="#f5c201 [3205]" stroked="f" strokecolor="#4a7ebb" strokeweight="1.5pt">
                <v:stroke o:forcedash="t"/>
                <v:shadow opacity="22938f" mv:blur="38100f" offset="0,2pt"/>
                <v:textbox inset=",14.4pt,,14.4pt">
                  <w:txbxContent>
                    <w:p w14:paraId="5A7B54FE" w14:textId="77777777" w:rsidR="00A12265" w:rsidRDefault="00A12265" w:rsidP="00C40C9C">
                      <w:pPr>
                        <w:pStyle w:val="Heading2"/>
                      </w:pPr>
                      <w:r>
                        <w:t>Q&amp;A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sectPr w:rsidR="00C40C9C" w:rsidSect="0012781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432" w:right="432" w:bottom="432" w:left="432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15A34" w14:textId="77777777" w:rsidR="00651EA6" w:rsidRDefault="00651EA6">
      <w:pPr>
        <w:spacing w:after="0"/>
      </w:pPr>
      <w:r>
        <w:separator/>
      </w:r>
    </w:p>
  </w:endnote>
  <w:endnote w:type="continuationSeparator" w:id="0">
    <w:p w14:paraId="465A0754" w14:textId="77777777" w:rsidR="00651EA6" w:rsidRDefault="00651E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C2050" w14:textId="77777777" w:rsidR="00A12265" w:rsidRDefault="00A122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84BB6" w14:textId="77777777" w:rsidR="00A12265" w:rsidRDefault="00A1226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97CEAA" w14:textId="77777777" w:rsidR="00A12265" w:rsidRDefault="00A122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2DEBAD" w14:textId="77777777" w:rsidR="00651EA6" w:rsidRDefault="00651EA6">
      <w:pPr>
        <w:spacing w:after="0"/>
      </w:pPr>
      <w:r>
        <w:separator/>
      </w:r>
    </w:p>
  </w:footnote>
  <w:footnote w:type="continuationSeparator" w:id="0">
    <w:p w14:paraId="78869329" w14:textId="77777777" w:rsidR="00651EA6" w:rsidRDefault="00651E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984B1B" w14:textId="77777777" w:rsidR="00A12265" w:rsidRDefault="00A122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6DA9C" w14:textId="77777777" w:rsidR="00A12265" w:rsidRDefault="00A12265">
    <w:pPr>
      <w:pStyle w:val="Header"/>
    </w:pPr>
    <w:r w:rsidRPr="00DF5512">
      <w:rPr>
        <w:noProof/>
      </w:rPr>
      <mc:AlternateContent>
        <mc:Choice Requires="wps">
          <w:drawing>
            <wp:anchor distT="0" distB="0" distL="114300" distR="114300" simplePos="0" relativeHeight="251658281" behindDoc="0" locked="0" layoutInCell="1" allowOverlap="1" wp14:anchorId="2E518DED" wp14:editId="09BE7A78">
              <wp:simplePos x="5486400" y="822960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9144000" cy="6858000"/>
              <wp:effectExtent l="101600" t="101600" r="101600" b="101600"/>
              <wp:wrapTight wrapText="bothSides">
                <wp:wrapPolygon edited="0">
                  <wp:start x="-240" y="-320"/>
                  <wp:lineTo x="-240" y="21840"/>
                  <wp:lineTo x="21780" y="21840"/>
                  <wp:lineTo x="21780" y="-320"/>
                  <wp:lineTo x="-240" y="-320"/>
                </wp:wrapPolygon>
              </wp:wrapTight>
              <wp:docPr id="45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>
                        <a:outerShdw blurRad="635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/>
                      </a:scene3d>
                      <a:sp3d contourW="12700">
                        <a:bevelT w="25400" h="19050"/>
                        <a:contourClr>
                          <a:schemeClr val="bg1"/>
                        </a:contourClr>
                      </a:sp3d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6pt;margin-top:36pt;width:10in;height:540pt;z-index:25165828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" fillcolor="white [3212]" stroked="f">
              <v:shadow on="t" opacity="26214f" origin="-.5,-.5" offset="0,0"/>
              <v:path arrowok="t"/>
              <o:lock v:ext="edit" aspectratio="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83" behindDoc="0" locked="0" layoutInCell="1" allowOverlap="1" wp14:anchorId="6B6CF800" wp14:editId="4E7310DC">
              <wp:simplePos x="0" y="0"/>
              <wp:positionH relativeFrom="page">
                <wp:posOffset>640080</wp:posOffset>
              </wp:positionH>
              <wp:positionV relativeFrom="page">
                <wp:posOffset>640080</wp:posOffset>
              </wp:positionV>
              <wp:extent cx="8778240" cy="6492240"/>
              <wp:effectExtent l="5080" t="5080" r="17780" b="17780"/>
              <wp:wrapNone/>
              <wp:docPr id="14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78240" cy="64922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26" style="position:absolute;margin-left:50.4pt;margin-top:50.4pt;width:691.2pt;height:511.2pt;z-index:25165828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" filled="f" fillcolor="#d1282e [3215]" strokecolor="#afafaf [1940]" strokeweight="1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69" behindDoc="0" locked="0" layoutInCell="1" allowOverlap="1" wp14:anchorId="2F5AA150" wp14:editId="42EB484A">
              <wp:simplePos x="0" y="0"/>
              <wp:positionH relativeFrom="page">
                <wp:posOffset>7223760</wp:posOffset>
              </wp:positionH>
              <wp:positionV relativeFrom="page">
                <wp:posOffset>640080</wp:posOffset>
              </wp:positionV>
              <wp:extent cx="0" cy="6492240"/>
              <wp:effectExtent l="10160" t="17780" r="27940" b="30480"/>
              <wp:wrapNone/>
              <wp:docPr id="1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49224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8" o:spid="_x0000_s1026" style="position:absolute;z-index:2516582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8pt,50.4pt" to="568.8pt,56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" strokecolor="#afafaf [1940]" strokeweight="1pt">
              <v:shadow opacity="22938f" mv:blur="38100f" offset="0,2p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82" behindDoc="0" locked="0" layoutInCell="1" allowOverlap="1" wp14:anchorId="57410AA2" wp14:editId="7541DB30">
              <wp:simplePos x="0" y="0"/>
              <wp:positionH relativeFrom="page">
                <wp:posOffset>7223760</wp:posOffset>
              </wp:positionH>
              <wp:positionV relativeFrom="page">
                <wp:posOffset>640080</wp:posOffset>
              </wp:positionV>
              <wp:extent cx="2194560" cy="6492240"/>
              <wp:effectExtent l="0" t="5080" r="5080" b="5080"/>
              <wp:wrapTight wrapText="bothSides">
                <wp:wrapPolygon edited="0">
                  <wp:start x="-94" y="0"/>
                  <wp:lineTo x="-94" y="21537"/>
                  <wp:lineTo x="21600" y="21537"/>
                  <wp:lineTo x="21600" y="0"/>
                  <wp:lineTo x="-94" y="0"/>
                </wp:wrapPolygon>
              </wp:wrapTight>
              <wp:docPr id="11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94560" cy="64922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1" o:spid="_x0000_s1026" style="position:absolute;margin-left:568.8pt;margin-top:50.4pt;width:172.8pt;height:511.2pt;z-index:25165828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" fillcolor="#c8c8b1 [3214]" stroked="f" strokecolor="#4a7ebb" strokeweight="1.5pt"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23" behindDoc="0" locked="0" layoutInCell="1" allowOverlap="1" wp14:anchorId="7A82C7AE" wp14:editId="0633592C">
              <wp:simplePos x="5486400" y="8229600"/>
              <wp:positionH relativeFrom="page">
                <wp:posOffset>274320</wp:posOffset>
              </wp:positionH>
              <wp:positionV relativeFrom="page">
                <wp:posOffset>274320</wp:posOffset>
              </wp:positionV>
              <wp:extent cx="9509760" cy="7223760"/>
              <wp:effectExtent l="0" t="0" r="15240" b="15240"/>
              <wp:wrapNone/>
              <wp:docPr id="1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9760" cy="72237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26" style="position:absolute;margin-left:21.6pt;margin-top:21.6pt;width:748.8pt;height:568.8pt;z-index:2516582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" fillcolor="#7a7a7a [3204]" stroked="f" strokecolor="#4a7ebb" strokeweight="1.5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73769" w14:textId="77777777" w:rsidR="00A12265" w:rsidRDefault="00A12265">
    <w:pPr>
      <w:pStyle w:val="Header"/>
    </w:pPr>
    <w:r w:rsidRPr="00DF5512">
      <w:rPr>
        <w:noProof/>
      </w:rPr>
      <mc:AlternateContent>
        <mc:Choice Requires="wps">
          <w:drawing>
            <wp:anchor distT="0" distB="0" distL="114300" distR="114300" simplePos="0" relativeHeight="251658277" behindDoc="0" locked="0" layoutInCell="1" allowOverlap="1" wp14:anchorId="7AF0A34E" wp14:editId="7CB5DB9F">
              <wp:simplePos x="5486400" y="8229600"/>
              <wp:positionH relativeFrom="page">
                <wp:posOffset>7169150</wp:posOffset>
              </wp:positionH>
              <wp:positionV relativeFrom="page">
                <wp:posOffset>457200</wp:posOffset>
              </wp:positionV>
              <wp:extent cx="2432050" cy="6858000"/>
              <wp:effectExtent l="101600" t="101600" r="133350" b="101600"/>
              <wp:wrapTight wrapText="bothSides">
                <wp:wrapPolygon edited="0">
                  <wp:start x="-902" y="-320"/>
                  <wp:lineTo x="-902" y="21840"/>
                  <wp:lineTo x="22333" y="21840"/>
                  <wp:lineTo x="22559" y="1120"/>
                  <wp:lineTo x="22108" y="-80"/>
                  <wp:lineTo x="22108" y="-320"/>
                  <wp:lineTo x="-902" y="-320"/>
                </wp:wrapPolygon>
              </wp:wrapTight>
              <wp:docPr id="44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432050" cy="6858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>
                        <a:outerShdw blurRad="635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/>
                      </a:scene3d>
                      <a:sp3d contourW="12700">
                        <a:bevelT w="25400" h="19050"/>
                        <a:contourClr>
                          <a:schemeClr val="bg1"/>
                        </a:contourClr>
                      </a:sp3d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564.5pt;margin-top:36pt;width:191.5pt;height:540pt;z-index:2516582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" fillcolor="white [3212]" stroked="f">
              <v:shadow on="t" opacity="26214f" origin="-.5,-.5" offset="0,0"/>
              <v:path arrowok="t"/>
              <o:lock v:ext="edit" aspectratio="t"/>
              <w10:wrap type="tight" anchorx="page" anchory="page"/>
            </v:rect>
          </w:pict>
        </mc:Fallback>
      </mc:AlternateContent>
    </w:r>
    <w:r w:rsidRPr="00DF5512">
      <w:rPr>
        <w:noProof/>
      </w:rPr>
      <mc:AlternateContent>
        <mc:Choice Requires="wps">
          <w:drawing>
            <wp:anchor distT="0" distB="0" distL="114300" distR="114300" simplePos="0" relativeHeight="251658275" behindDoc="0" locked="0" layoutInCell="1" allowOverlap="1" wp14:anchorId="67B75F5E" wp14:editId="00D275B0">
              <wp:simplePos x="5486400" y="8229600"/>
              <wp:positionH relativeFrom="page">
                <wp:posOffset>3813175</wp:posOffset>
              </wp:positionH>
              <wp:positionV relativeFrom="page">
                <wp:posOffset>457200</wp:posOffset>
              </wp:positionV>
              <wp:extent cx="2432050" cy="6858000"/>
              <wp:effectExtent l="101600" t="101600" r="133350" b="101600"/>
              <wp:wrapTight wrapText="bothSides">
                <wp:wrapPolygon edited="0">
                  <wp:start x="-902" y="-320"/>
                  <wp:lineTo x="-902" y="21840"/>
                  <wp:lineTo x="22333" y="21840"/>
                  <wp:lineTo x="22559" y="1120"/>
                  <wp:lineTo x="22108" y="-80"/>
                  <wp:lineTo x="22108" y="-320"/>
                  <wp:lineTo x="-902" y="-320"/>
                </wp:wrapPolygon>
              </wp:wrapTight>
              <wp:docPr id="43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432050" cy="6858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>
                        <a:outerShdw blurRad="635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/>
                      </a:scene3d>
                      <a:sp3d contourW="12700">
                        <a:bevelT w="25400" h="19050"/>
                        <a:contourClr>
                          <a:schemeClr val="bg1"/>
                        </a:contourClr>
                      </a:sp3d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00.25pt;margin-top:36pt;width:191.5pt;height:540pt;z-index:2516582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" fillcolor="white [3212]" stroked="f">
              <v:shadow on="t" opacity="26214f" origin="-.5,-.5" offset="0,0"/>
              <v:path arrowok="t"/>
              <o:lock v:ext="edit" aspectratio="t"/>
              <w10:wrap type="tight" anchorx="page" anchory="page"/>
            </v:rect>
          </w:pict>
        </mc:Fallback>
      </mc:AlternateContent>
    </w:r>
    <w:r w:rsidRPr="00DF5512">
      <w:rPr>
        <w:noProof/>
      </w:rPr>
      <mc:AlternateContent>
        <mc:Choice Requires="wps">
          <w:drawing>
            <wp:anchor distT="0" distB="0" distL="114300" distR="114300" simplePos="0" relativeHeight="251658272" behindDoc="0" locked="0" layoutInCell="1" allowOverlap="1" wp14:anchorId="24F9A0EE" wp14:editId="179F8296">
              <wp:simplePos x="5486400" y="822960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2432050" cy="6858000"/>
              <wp:effectExtent l="101600" t="101600" r="133350" b="101600"/>
              <wp:wrapTight wrapText="bothSides">
                <wp:wrapPolygon edited="0">
                  <wp:start x="-902" y="-320"/>
                  <wp:lineTo x="-902" y="21840"/>
                  <wp:lineTo x="22333" y="21840"/>
                  <wp:lineTo x="22559" y="1120"/>
                  <wp:lineTo x="22108" y="-80"/>
                  <wp:lineTo x="22108" y="-320"/>
                  <wp:lineTo x="-902" y="-320"/>
                </wp:wrapPolygon>
              </wp:wrapTight>
              <wp:docPr id="42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432050" cy="6858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>
                        <a:outerShdw blurRad="635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/>
                      </a:scene3d>
                      <a:sp3d contourW="12700">
                        <a:bevelT w="25400" h="19050"/>
                        <a:contourClr>
                          <a:schemeClr val="bg1"/>
                        </a:contourClr>
                      </a:sp3d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6pt;margin-top:36pt;width:191.5pt;height:540pt;z-index:2516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" fillcolor="white [3212]" stroked="f">
              <v:shadow on="t" opacity="26214f" origin="-.5,-.5" offset="0,0"/>
              <v:path arrowok="t"/>
              <o:lock v:ext="edit" aspectratio="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1" allowOverlap="1" wp14:anchorId="5D617557" wp14:editId="7EDF7FAD">
              <wp:simplePos x="0" y="0"/>
              <wp:positionH relativeFrom="page">
                <wp:posOffset>6706870</wp:posOffset>
              </wp:positionH>
              <wp:positionV relativeFrom="page">
                <wp:posOffset>274320</wp:posOffset>
              </wp:positionV>
              <wp:extent cx="0" cy="7223760"/>
              <wp:effectExtent l="13970" t="7620" r="24130" b="20320"/>
              <wp:wrapNone/>
              <wp:docPr id="9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2376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5" o:spid="_x0000_s1026" style="position:absolute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8.1pt,21.6pt" to="528.1pt,59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" strokecolor="#afafaf [1940]" strokeweight="1pt">
              <v:shadow opacity="22938f" mv:blur="38100f" offset="0,2p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1" allowOverlap="1" wp14:anchorId="5F321C1D" wp14:editId="206D5F93">
              <wp:simplePos x="0" y="0"/>
              <wp:positionH relativeFrom="page">
                <wp:posOffset>3350895</wp:posOffset>
              </wp:positionH>
              <wp:positionV relativeFrom="page">
                <wp:posOffset>274320</wp:posOffset>
              </wp:positionV>
              <wp:extent cx="0" cy="7223760"/>
              <wp:effectExtent l="10795" t="7620" r="27305" b="20320"/>
              <wp:wrapNone/>
              <wp:docPr id="8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2376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4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85pt,21.6pt" to="263.85pt,59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" strokecolor="#afafaf [1940]" strokeweight="1pt">
              <v:shadow opacity="22938f" mv:blur="38100f" offset="0,2p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78" behindDoc="0" locked="0" layoutInCell="1" allowOverlap="1" wp14:anchorId="1EF8587B" wp14:editId="38672480">
              <wp:simplePos x="0" y="0"/>
              <wp:positionH relativeFrom="page">
                <wp:posOffset>7352030</wp:posOffset>
              </wp:positionH>
              <wp:positionV relativeFrom="page">
                <wp:posOffset>640080</wp:posOffset>
              </wp:positionV>
              <wp:extent cx="2066290" cy="6492240"/>
              <wp:effectExtent l="0" t="5080" r="17780" b="17780"/>
              <wp:wrapNone/>
              <wp:docPr id="7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6290" cy="64922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26" style="position:absolute;margin-left:578.9pt;margin-top:50.4pt;width:162.7pt;height:511.2pt;z-index:25165827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" filled="f" fillcolor="#d1282e [3215]" strokecolor="#afafaf [1940]" strokeweight="1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79" behindDoc="0" locked="0" layoutInCell="1" allowOverlap="1" wp14:anchorId="67F016B8" wp14:editId="00A470FB">
              <wp:simplePos x="5486400" y="8229600"/>
              <wp:positionH relativeFrom="page">
                <wp:posOffset>3996055</wp:posOffset>
              </wp:positionH>
              <wp:positionV relativeFrom="page">
                <wp:posOffset>640080</wp:posOffset>
              </wp:positionV>
              <wp:extent cx="2066290" cy="6492240"/>
              <wp:effectExtent l="25400" t="25400" r="16510" b="35560"/>
              <wp:wrapNone/>
              <wp:docPr id="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6290" cy="64922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314.65pt;margin-top:50.4pt;width:162.7pt;height:511.2pt;z-index:2516582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" filled="f" fillcolor="#d1282e [3215]" strokecolor="#afafaf [1940]" strokeweight="1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73" behindDoc="0" locked="0" layoutInCell="1" allowOverlap="1" wp14:anchorId="3F8F0262" wp14:editId="6C5B4217">
              <wp:simplePos x="0" y="0"/>
              <wp:positionH relativeFrom="page">
                <wp:posOffset>640080</wp:posOffset>
              </wp:positionH>
              <wp:positionV relativeFrom="page">
                <wp:posOffset>640080</wp:posOffset>
              </wp:positionV>
              <wp:extent cx="2066290" cy="6492240"/>
              <wp:effectExtent l="5080" t="5080" r="11430" b="17780"/>
              <wp:wrapNone/>
              <wp:docPr id="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6290" cy="64922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margin-left:50.4pt;margin-top:50.4pt;width:162.7pt;height:511.2pt;z-index:2516582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" filled="f" fillcolor="#d1282e [3215]" strokecolor="#afafaf [1940]" strokeweight="1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04036585" wp14:editId="115A47DB">
              <wp:simplePos x="5486400" y="8229600"/>
              <wp:positionH relativeFrom="page">
                <wp:posOffset>6986270</wp:posOffset>
              </wp:positionH>
              <wp:positionV relativeFrom="page">
                <wp:posOffset>274320</wp:posOffset>
              </wp:positionV>
              <wp:extent cx="2797810" cy="7223760"/>
              <wp:effectExtent l="0" t="0" r="21590" b="1524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7810" cy="72237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550.1pt;margin-top:21.6pt;width:220.3pt;height:568.8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" fillcolor="#7a7a7a [3204]" stroked="f" strokecolor="#4a7ebb" strokeweight="1.5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F835A4D" wp14:editId="7D2C0938">
              <wp:simplePos x="5486400" y="8229600"/>
              <wp:positionH relativeFrom="page">
                <wp:posOffset>3630295</wp:posOffset>
              </wp:positionH>
              <wp:positionV relativeFrom="page">
                <wp:posOffset>274320</wp:posOffset>
              </wp:positionV>
              <wp:extent cx="2797810" cy="7223760"/>
              <wp:effectExtent l="0" t="0" r="21590" b="1524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7810" cy="72237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285.85pt;margin-top:21.6pt;width:220.3pt;height:568.8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" fillcolor="#7a7a7a [3204]" stroked="f" strokecolor="#4a7ebb" strokeweight="1.5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D6AB3F7" wp14:editId="2186BFB5">
              <wp:simplePos x="5486400" y="8229600"/>
              <wp:positionH relativeFrom="page">
                <wp:posOffset>274320</wp:posOffset>
              </wp:positionH>
              <wp:positionV relativeFrom="page">
                <wp:posOffset>274320</wp:posOffset>
              </wp:positionV>
              <wp:extent cx="2797810" cy="7223760"/>
              <wp:effectExtent l="0" t="0" r="21590" b="1524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7810" cy="72237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21.6pt;margin-top:21.6pt;width:220.3pt;height:568.8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" fillcolor="#7a7a7a [3204]" stroked="f" strokecolor="#4a7ebb" strokeweight="1.5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5CF7"/>
    <w:multiLevelType w:val="hybridMultilevel"/>
    <w:tmpl w:val="95E4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41BF7"/>
    <w:multiLevelType w:val="hybridMultilevel"/>
    <w:tmpl w:val="27624F96"/>
    <w:lvl w:ilvl="0" w:tplc="AC0E082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C42FE2"/>
    <w:multiLevelType w:val="hybridMultilevel"/>
    <w:tmpl w:val="44980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186353"/>
    <w:multiLevelType w:val="hybridMultilevel"/>
    <w:tmpl w:val="4BC2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E9547B"/>
    <w:multiLevelType w:val="hybridMultilevel"/>
    <w:tmpl w:val="7342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C40C9C"/>
    <w:rsid w:val="000B6EBA"/>
    <w:rsid w:val="00101670"/>
    <w:rsid w:val="00112E42"/>
    <w:rsid w:val="0012781F"/>
    <w:rsid w:val="001D53C0"/>
    <w:rsid w:val="001E2916"/>
    <w:rsid w:val="002813F6"/>
    <w:rsid w:val="00296568"/>
    <w:rsid w:val="00357CC0"/>
    <w:rsid w:val="003B03EF"/>
    <w:rsid w:val="004A3EA1"/>
    <w:rsid w:val="00521367"/>
    <w:rsid w:val="0053000C"/>
    <w:rsid w:val="00575441"/>
    <w:rsid w:val="0064018D"/>
    <w:rsid w:val="00651EA6"/>
    <w:rsid w:val="006550F3"/>
    <w:rsid w:val="00706D75"/>
    <w:rsid w:val="00802BEC"/>
    <w:rsid w:val="00813F24"/>
    <w:rsid w:val="00880CAA"/>
    <w:rsid w:val="008F5D1D"/>
    <w:rsid w:val="00902917"/>
    <w:rsid w:val="009219D3"/>
    <w:rsid w:val="00931B6D"/>
    <w:rsid w:val="009A757C"/>
    <w:rsid w:val="009D017C"/>
    <w:rsid w:val="00A12265"/>
    <w:rsid w:val="00A70D35"/>
    <w:rsid w:val="00A97B93"/>
    <w:rsid w:val="00B26D54"/>
    <w:rsid w:val="00C40C9C"/>
    <w:rsid w:val="00CB2D03"/>
    <w:rsid w:val="00D35280"/>
    <w:rsid w:val="00D60DE3"/>
    <w:rsid w:val="00D75B47"/>
    <w:rsid w:val="00DC1774"/>
    <w:rsid w:val="00DD48CB"/>
    <w:rsid w:val="00DF5512"/>
    <w:rsid w:val="00E6601D"/>
    <w:rsid w:val="00EF70C2"/>
    <w:rsid w:val="00F31341"/>
    <w:rsid w:val="00F77E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CA46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4" w:uiPriority="9" w:qFormat="1"/>
    <w:lsdException w:name="Subtitle" w:uiPriority="11" w:qFormat="1"/>
    <w:lsdException w:name="Body Text 2" w:uiPriority="99"/>
    <w:lsdException w:name="Hyperlink" w:uiPriority="99"/>
    <w:lsdException w:name="List Paragraph" w:uiPriority="34" w:qFormat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5155DC"/>
    <w:pPr>
      <w:spacing w:after="0"/>
      <w:jc w:val="center"/>
      <w:outlineLvl w:val="0"/>
    </w:pPr>
    <w:rPr>
      <w:rFonts w:asciiTheme="majorHAnsi" w:eastAsiaTheme="majorEastAsia" w:hAnsiTheme="majorHAnsi" w:cstheme="majorBidi"/>
      <w:bCs/>
      <w:color w:val="FFFFFF" w:themeColor="background1"/>
      <w:sz w:val="5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155DC"/>
    <w:pPr>
      <w:spacing w:after="0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3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30E04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olor w:val="5B5B5B" w:themeColor="accent1" w:themeShade="BF"/>
      <w:sz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542073"/>
    <w:pPr>
      <w:spacing w:after="0"/>
      <w:jc w:val="center"/>
      <w:outlineLvl w:val="3"/>
    </w:pPr>
    <w:rPr>
      <w:rFonts w:asciiTheme="majorHAnsi" w:eastAsiaTheme="majorEastAsia" w:hAnsiTheme="majorHAnsi" w:cstheme="majorBidi"/>
      <w:bCs/>
      <w:iCs/>
      <w:color w:val="F5C201" w:themeColor="accent2"/>
      <w:sz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542073"/>
    <w:pPr>
      <w:spacing w:after="0"/>
      <w:outlineLvl w:val="4"/>
    </w:pPr>
    <w:rPr>
      <w:rFonts w:asciiTheme="majorHAnsi" w:eastAsiaTheme="majorEastAsia" w:hAnsiTheme="majorHAnsi" w:cstheme="majorBidi"/>
      <w:color w:val="F5C20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C2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4C23"/>
  </w:style>
  <w:style w:type="paragraph" w:styleId="Footer">
    <w:name w:val="footer"/>
    <w:basedOn w:val="Normal"/>
    <w:link w:val="FooterChar"/>
    <w:uiPriority w:val="99"/>
    <w:unhideWhenUsed/>
    <w:rsid w:val="009D4C2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4C23"/>
  </w:style>
  <w:style w:type="character" w:customStyle="1" w:styleId="Heading1Char">
    <w:name w:val="Heading 1 Char"/>
    <w:basedOn w:val="DefaultParagraphFont"/>
    <w:link w:val="Heading1"/>
    <w:uiPriority w:val="9"/>
    <w:rsid w:val="005155DC"/>
    <w:rPr>
      <w:rFonts w:asciiTheme="majorHAnsi" w:eastAsiaTheme="majorEastAsia" w:hAnsiTheme="majorHAnsi" w:cstheme="majorBidi"/>
      <w:bCs/>
      <w:color w:val="FFFFFF" w:themeColor="background1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5DC"/>
    <w:rPr>
      <w:rFonts w:asciiTheme="majorHAnsi" w:eastAsiaTheme="majorEastAsia" w:hAnsiTheme="majorHAnsi" w:cstheme="majorBidi"/>
      <w:bCs/>
      <w:color w:val="FFFFFF" w:themeColor="background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E04"/>
    <w:rPr>
      <w:rFonts w:asciiTheme="majorHAnsi" w:eastAsiaTheme="majorEastAsia" w:hAnsiTheme="majorHAnsi" w:cstheme="majorBidi"/>
      <w:bCs/>
      <w:color w:val="5B5B5B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2073"/>
    <w:rPr>
      <w:rFonts w:asciiTheme="majorHAnsi" w:eastAsiaTheme="majorEastAsia" w:hAnsiTheme="majorHAnsi" w:cstheme="majorBidi"/>
      <w:bCs/>
      <w:iCs/>
      <w:color w:val="F5C201" w:themeColor="accent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2073"/>
    <w:rPr>
      <w:rFonts w:asciiTheme="majorHAnsi" w:eastAsiaTheme="majorEastAsia" w:hAnsiTheme="majorHAnsi" w:cstheme="majorBidi"/>
      <w:color w:val="F5C201" w:themeColor="accent2"/>
    </w:rPr>
  </w:style>
  <w:style w:type="paragraph" w:styleId="BodyText">
    <w:name w:val="Body Text"/>
    <w:basedOn w:val="Normal"/>
    <w:link w:val="BodyTextChar"/>
    <w:uiPriority w:val="99"/>
    <w:unhideWhenUsed/>
    <w:rsid w:val="00542073"/>
    <w:pPr>
      <w:spacing w:after="60" w:line="252" w:lineRule="auto"/>
      <w:ind w:firstLine="360"/>
    </w:pPr>
    <w:rPr>
      <w:color w:val="681417" w:themeColor="text2" w:themeShade="80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542073"/>
    <w:rPr>
      <w:color w:val="681417" w:themeColor="text2" w:themeShade="80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542073"/>
    <w:pPr>
      <w:spacing w:after="60" w:line="252" w:lineRule="auto"/>
      <w:jc w:val="center"/>
    </w:pPr>
    <w:rPr>
      <w:color w:val="681417" w:themeColor="text2" w:themeShade="80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542073"/>
    <w:rPr>
      <w:color w:val="681417" w:themeColor="text2" w:themeShade="80"/>
      <w:sz w:val="22"/>
    </w:rPr>
  </w:style>
  <w:style w:type="paragraph" w:styleId="BodyText3">
    <w:name w:val="Body Text 3"/>
    <w:basedOn w:val="Normal"/>
    <w:link w:val="BodyText3Char"/>
    <w:uiPriority w:val="99"/>
    <w:unhideWhenUsed/>
    <w:rsid w:val="00542073"/>
    <w:pPr>
      <w:spacing w:line="252" w:lineRule="auto"/>
    </w:pPr>
    <w:rPr>
      <w:color w:val="681417" w:themeColor="text2" w:themeShade="80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42073"/>
    <w:rPr>
      <w:color w:val="681417" w:themeColor="text2" w:themeShade="80"/>
      <w:sz w:val="20"/>
      <w:szCs w:val="16"/>
    </w:rPr>
  </w:style>
  <w:style w:type="paragraph" w:styleId="Title">
    <w:name w:val="Title"/>
    <w:basedOn w:val="Normal"/>
    <w:link w:val="TitleChar"/>
    <w:uiPriority w:val="10"/>
    <w:qFormat/>
    <w:rsid w:val="005155DC"/>
    <w:pPr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5DC"/>
    <w:rPr>
      <w:rFonts w:asciiTheme="majorHAnsi" w:eastAsiaTheme="majorEastAsia" w:hAnsiTheme="majorHAnsi" w:cstheme="majorBidi"/>
      <w:color w:val="FFFFFF" w:themeColor="background1"/>
      <w:sz w:val="72"/>
      <w:szCs w:val="52"/>
    </w:rPr>
  </w:style>
  <w:style w:type="paragraph" w:styleId="Subtitle">
    <w:name w:val="Subtitle"/>
    <w:basedOn w:val="Normal"/>
    <w:link w:val="SubtitleChar"/>
    <w:uiPriority w:val="11"/>
    <w:qFormat/>
    <w:rsid w:val="00542073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F5C201" w:themeColor="accent2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42073"/>
    <w:rPr>
      <w:rFonts w:asciiTheme="majorHAnsi" w:eastAsiaTheme="majorEastAsia" w:hAnsiTheme="majorHAnsi" w:cstheme="majorBidi"/>
      <w:iCs/>
      <w:color w:val="F5C201" w:themeColor="accent2"/>
      <w:sz w:val="36"/>
    </w:rPr>
  </w:style>
  <w:style w:type="paragraph" w:customStyle="1" w:styleId="Symbol">
    <w:name w:val="Symbol"/>
    <w:basedOn w:val="Normal"/>
    <w:link w:val="SymbolChar"/>
    <w:qFormat/>
    <w:rsid w:val="00130E04"/>
    <w:pPr>
      <w:spacing w:after="0" w:line="480" w:lineRule="exact"/>
      <w:jc w:val="center"/>
    </w:pPr>
    <w:rPr>
      <w:color w:val="EEA7A9" w:themeColor="text2" w:themeTint="66"/>
      <w:sz w:val="44"/>
    </w:rPr>
  </w:style>
  <w:style w:type="character" w:customStyle="1" w:styleId="SymbolChar">
    <w:name w:val="Symbol Char"/>
    <w:basedOn w:val="DefaultParagraphFont"/>
    <w:link w:val="Symbol"/>
    <w:rsid w:val="00130E04"/>
    <w:rPr>
      <w:color w:val="EEA7A9" w:themeColor="text2" w:themeTint="66"/>
      <w:sz w:val="44"/>
    </w:rPr>
  </w:style>
  <w:style w:type="paragraph" w:customStyle="1" w:styleId="ContactDetails">
    <w:name w:val="Contact Details"/>
    <w:basedOn w:val="Normal"/>
    <w:link w:val="ContactDetailsChar"/>
    <w:qFormat/>
    <w:rsid w:val="00130E04"/>
    <w:pPr>
      <w:spacing w:after="180"/>
      <w:jc w:val="center"/>
    </w:pPr>
    <w:rPr>
      <w:color w:val="D1282E" w:themeColor="text2"/>
      <w:sz w:val="18"/>
    </w:rPr>
  </w:style>
  <w:style w:type="character" w:customStyle="1" w:styleId="ContactDetailsChar">
    <w:name w:val="Contact Details Char"/>
    <w:basedOn w:val="DefaultParagraphFont"/>
    <w:link w:val="ContactDetails"/>
    <w:rsid w:val="00130E04"/>
    <w:rPr>
      <w:color w:val="D1282E" w:themeColor="text2"/>
      <w:sz w:val="18"/>
    </w:rPr>
  </w:style>
  <w:style w:type="paragraph" w:customStyle="1" w:styleId="Organization">
    <w:name w:val="Organization"/>
    <w:basedOn w:val="Normal"/>
    <w:link w:val="OrganizationChar"/>
    <w:qFormat/>
    <w:rsid w:val="00130E04"/>
    <w:pPr>
      <w:spacing w:after="0"/>
      <w:jc w:val="center"/>
    </w:pPr>
    <w:rPr>
      <w:b/>
      <w:color w:val="D1282E" w:themeColor="text2"/>
      <w:sz w:val="20"/>
    </w:rPr>
  </w:style>
  <w:style w:type="character" w:customStyle="1" w:styleId="OrganizationChar">
    <w:name w:val="Organization Char"/>
    <w:basedOn w:val="DefaultParagraphFont"/>
    <w:link w:val="Organization"/>
    <w:rsid w:val="00130E04"/>
    <w:rPr>
      <w:b/>
      <w:color w:val="D1282E" w:themeColor="text2"/>
      <w:sz w:val="20"/>
    </w:rPr>
  </w:style>
  <w:style w:type="character" w:styleId="Hyperlink">
    <w:name w:val="Hyperlink"/>
    <w:basedOn w:val="DefaultParagraphFont"/>
    <w:uiPriority w:val="99"/>
    <w:unhideWhenUsed/>
    <w:rsid w:val="009A757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4" w:uiPriority="9" w:qFormat="1"/>
    <w:lsdException w:name="Subtitle" w:uiPriority="11" w:qFormat="1"/>
    <w:lsdException w:name="Body Text 2" w:uiPriority="99"/>
    <w:lsdException w:name="Hyperlink" w:uiPriority="99"/>
    <w:lsdException w:name="List Paragraph" w:uiPriority="34" w:qFormat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5155DC"/>
    <w:pPr>
      <w:spacing w:after="0"/>
      <w:jc w:val="center"/>
      <w:outlineLvl w:val="0"/>
    </w:pPr>
    <w:rPr>
      <w:rFonts w:asciiTheme="majorHAnsi" w:eastAsiaTheme="majorEastAsia" w:hAnsiTheme="majorHAnsi" w:cstheme="majorBidi"/>
      <w:bCs/>
      <w:color w:val="FFFFFF" w:themeColor="background1"/>
      <w:sz w:val="5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155DC"/>
    <w:pPr>
      <w:spacing w:after="0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3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30E04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olor w:val="5B5B5B" w:themeColor="accent1" w:themeShade="BF"/>
      <w:sz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542073"/>
    <w:pPr>
      <w:spacing w:after="0"/>
      <w:jc w:val="center"/>
      <w:outlineLvl w:val="3"/>
    </w:pPr>
    <w:rPr>
      <w:rFonts w:asciiTheme="majorHAnsi" w:eastAsiaTheme="majorEastAsia" w:hAnsiTheme="majorHAnsi" w:cstheme="majorBidi"/>
      <w:bCs/>
      <w:iCs/>
      <w:color w:val="F5C201" w:themeColor="accent2"/>
      <w:sz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542073"/>
    <w:pPr>
      <w:spacing w:after="0"/>
      <w:outlineLvl w:val="4"/>
    </w:pPr>
    <w:rPr>
      <w:rFonts w:asciiTheme="majorHAnsi" w:eastAsiaTheme="majorEastAsia" w:hAnsiTheme="majorHAnsi" w:cstheme="majorBidi"/>
      <w:color w:val="F5C20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C2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4C23"/>
  </w:style>
  <w:style w:type="paragraph" w:styleId="Footer">
    <w:name w:val="footer"/>
    <w:basedOn w:val="Normal"/>
    <w:link w:val="FooterChar"/>
    <w:uiPriority w:val="99"/>
    <w:unhideWhenUsed/>
    <w:rsid w:val="009D4C2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4C23"/>
  </w:style>
  <w:style w:type="character" w:customStyle="1" w:styleId="Heading1Char">
    <w:name w:val="Heading 1 Char"/>
    <w:basedOn w:val="DefaultParagraphFont"/>
    <w:link w:val="Heading1"/>
    <w:uiPriority w:val="9"/>
    <w:rsid w:val="005155DC"/>
    <w:rPr>
      <w:rFonts w:asciiTheme="majorHAnsi" w:eastAsiaTheme="majorEastAsia" w:hAnsiTheme="majorHAnsi" w:cstheme="majorBidi"/>
      <w:bCs/>
      <w:color w:val="FFFFFF" w:themeColor="background1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5DC"/>
    <w:rPr>
      <w:rFonts w:asciiTheme="majorHAnsi" w:eastAsiaTheme="majorEastAsia" w:hAnsiTheme="majorHAnsi" w:cstheme="majorBidi"/>
      <w:bCs/>
      <w:color w:val="FFFFFF" w:themeColor="background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E04"/>
    <w:rPr>
      <w:rFonts w:asciiTheme="majorHAnsi" w:eastAsiaTheme="majorEastAsia" w:hAnsiTheme="majorHAnsi" w:cstheme="majorBidi"/>
      <w:bCs/>
      <w:color w:val="5B5B5B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2073"/>
    <w:rPr>
      <w:rFonts w:asciiTheme="majorHAnsi" w:eastAsiaTheme="majorEastAsia" w:hAnsiTheme="majorHAnsi" w:cstheme="majorBidi"/>
      <w:bCs/>
      <w:iCs/>
      <w:color w:val="F5C201" w:themeColor="accent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2073"/>
    <w:rPr>
      <w:rFonts w:asciiTheme="majorHAnsi" w:eastAsiaTheme="majorEastAsia" w:hAnsiTheme="majorHAnsi" w:cstheme="majorBidi"/>
      <w:color w:val="F5C201" w:themeColor="accent2"/>
    </w:rPr>
  </w:style>
  <w:style w:type="paragraph" w:styleId="BodyText">
    <w:name w:val="Body Text"/>
    <w:basedOn w:val="Normal"/>
    <w:link w:val="BodyTextChar"/>
    <w:uiPriority w:val="99"/>
    <w:unhideWhenUsed/>
    <w:rsid w:val="00542073"/>
    <w:pPr>
      <w:spacing w:after="60" w:line="252" w:lineRule="auto"/>
      <w:ind w:firstLine="360"/>
    </w:pPr>
    <w:rPr>
      <w:color w:val="681417" w:themeColor="text2" w:themeShade="80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542073"/>
    <w:rPr>
      <w:color w:val="681417" w:themeColor="text2" w:themeShade="80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542073"/>
    <w:pPr>
      <w:spacing w:after="60" w:line="252" w:lineRule="auto"/>
      <w:jc w:val="center"/>
    </w:pPr>
    <w:rPr>
      <w:color w:val="681417" w:themeColor="text2" w:themeShade="80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542073"/>
    <w:rPr>
      <w:color w:val="681417" w:themeColor="text2" w:themeShade="80"/>
      <w:sz w:val="22"/>
    </w:rPr>
  </w:style>
  <w:style w:type="paragraph" w:styleId="BodyText3">
    <w:name w:val="Body Text 3"/>
    <w:basedOn w:val="Normal"/>
    <w:link w:val="BodyText3Char"/>
    <w:uiPriority w:val="99"/>
    <w:unhideWhenUsed/>
    <w:rsid w:val="00542073"/>
    <w:pPr>
      <w:spacing w:line="252" w:lineRule="auto"/>
    </w:pPr>
    <w:rPr>
      <w:color w:val="681417" w:themeColor="text2" w:themeShade="80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42073"/>
    <w:rPr>
      <w:color w:val="681417" w:themeColor="text2" w:themeShade="80"/>
      <w:sz w:val="20"/>
      <w:szCs w:val="16"/>
    </w:rPr>
  </w:style>
  <w:style w:type="paragraph" w:styleId="Title">
    <w:name w:val="Title"/>
    <w:basedOn w:val="Normal"/>
    <w:link w:val="TitleChar"/>
    <w:uiPriority w:val="10"/>
    <w:qFormat/>
    <w:rsid w:val="005155DC"/>
    <w:pPr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5DC"/>
    <w:rPr>
      <w:rFonts w:asciiTheme="majorHAnsi" w:eastAsiaTheme="majorEastAsia" w:hAnsiTheme="majorHAnsi" w:cstheme="majorBidi"/>
      <w:color w:val="FFFFFF" w:themeColor="background1"/>
      <w:sz w:val="72"/>
      <w:szCs w:val="52"/>
    </w:rPr>
  </w:style>
  <w:style w:type="paragraph" w:styleId="Subtitle">
    <w:name w:val="Subtitle"/>
    <w:basedOn w:val="Normal"/>
    <w:link w:val="SubtitleChar"/>
    <w:uiPriority w:val="11"/>
    <w:qFormat/>
    <w:rsid w:val="00542073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F5C201" w:themeColor="accent2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42073"/>
    <w:rPr>
      <w:rFonts w:asciiTheme="majorHAnsi" w:eastAsiaTheme="majorEastAsia" w:hAnsiTheme="majorHAnsi" w:cstheme="majorBidi"/>
      <w:iCs/>
      <w:color w:val="F5C201" w:themeColor="accent2"/>
      <w:sz w:val="36"/>
    </w:rPr>
  </w:style>
  <w:style w:type="paragraph" w:customStyle="1" w:styleId="Symbol">
    <w:name w:val="Symbol"/>
    <w:basedOn w:val="Normal"/>
    <w:link w:val="SymbolChar"/>
    <w:qFormat/>
    <w:rsid w:val="00130E04"/>
    <w:pPr>
      <w:spacing w:after="0" w:line="480" w:lineRule="exact"/>
      <w:jc w:val="center"/>
    </w:pPr>
    <w:rPr>
      <w:color w:val="EEA7A9" w:themeColor="text2" w:themeTint="66"/>
      <w:sz w:val="44"/>
    </w:rPr>
  </w:style>
  <w:style w:type="character" w:customStyle="1" w:styleId="SymbolChar">
    <w:name w:val="Symbol Char"/>
    <w:basedOn w:val="DefaultParagraphFont"/>
    <w:link w:val="Symbol"/>
    <w:rsid w:val="00130E04"/>
    <w:rPr>
      <w:color w:val="EEA7A9" w:themeColor="text2" w:themeTint="66"/>
      <w:sz w:val="44"/>
    </w:rPr>
  </w:style>
  <w:style w:type="paragraph" w:customStyle="1" w:styleId="ContactDetails">
    <w:name w:val="Contact Details"/>
    <w:basedOn w:val="Normal"/>
    <w:link w:val="ContactDetailsChar"/>
    <w:qFormat/>
    <w:rsid w:val="00130E04"/>
    <w:pPr>
      <w:spacing w:after="180"/>
      <w:jc w:val="center"/>
    </w:pPr>
    <w:rPr>
      <w:color w:val="D1282E" w:themeColor="text2"/>
      <w:sz w:val="18"/>
    </w:rPr>
  </w:style>
  <w:style w:type="character" w:customStyle="1" w:styleId="ContactDetailsChar">
    <w:name w:val="Contact Details Char"/>
    <w:basedOn w:val="DefaultParagraphFont"/>
    <w:link w:val="ContactDetails"/>
    <w:rsid w:val="00130E04"/>
    <w:rPr>
      <w:color w:val="D1282E" w:themeColor="text2"/>
      <w:sz w:val="18"/>
    </w:rPr>
  </w:style>
  <w:style w:type="paragraph" w:customStyle="1" w:styleId="Organization">
    <w:name w:val="Organization"/>
    <w:basedOn w:val="Normal"/>
    <w:link w:val="OrganizationChar"/>
    <w:qFormat/>
    <w:rsid w:val="00130E04"/>
    <w:pPr>
      <w:spacing w:after="0"/>
      <w:jc w:val="center"/>
    </w:pPr>
    <w:rPr>
      <w:b/>
      <w:color w:val="D1282E" w:themeColor="text2"/>
      <w:sz w:val="20"/>
    </w:rPr>
  </w:style>
  <w:style w:type="character" w:customStyle="1" w:styleId="OrganizationChar">
    <w:name w:val="Organization Char"/>
    <w:basedOn w:val="DefaultParagraphFont"/>
    <w:link w:val="Organization"/>
    <w:rsid w:val="00130E04"/>
    <w:rPr>
      <w:b/>
      <w:color w:val="D1282E" w:themeColor="text2"/>
      <w:sz w:val="20"/>
    </w:rPr>
  </w:style>
  <w:style w:type="character" w:styleId="Hyperlink">
    <w:name w:val="Hyperlink"/>
    <w:basedOn w:val="DefaultParagraphFont"/>
    <w:uiPriority w:val="99"/>
    <w:unhideWhenUsed/>
    <w:rsid w:val="009A757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OSX:Applications:Microsoft%20Office%202011:Office:Media:Templates:Publishing%20Layout%20View:Brochures:Capital%20Brochure.dotx" TargetMode="External"/></Relationships>
</file>

<file path=word/theme/theme1.xml><?xml version="1.0" encoding="utf-8"?>
<a:theme xmlns:a="http://schemas.openxmlformats.org/drawingml/2006/main" name="Capit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Capital Brochure.dotx</Template>
  <TotalTime>79</TotalTime>
  <Pages>2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seannedd</dc:creator>
  <cp:keywords/>
  <dc:description/>
  <cp:lastModifiedBy>seannedd</cp:lastModifiedBy>
  <cp:revision>20</cp:revision>
  <cp:lastPrinted>2007-11-05T23:29:00Z</cp:lastPrinted>
  <dcterms:created xsi:type="dcterms:W3CDTF">2016-05-01T20:14:00Z</dcterms:created>
  <dcterms:modified xsi:type="dcterms:W3CDTF">2016-05-05T16:31:00Z</dcterms:modified>
  <cp:category/>
</cp:coreProperties>
</file>